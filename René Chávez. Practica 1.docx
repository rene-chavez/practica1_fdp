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8E1DD8" w14:paraId="57AD6750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12DF8F" w14:textId="77777777" w:rsidR="008E1DD8" w:rsidRDefault="00000000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Style w:val="Fuentedeprrafopredeter"/>
                <w:rFonts w:ascii="Calibri" w:eastAsia="Calibri" w:hAnsi="Calibri" w:cs="Times New Roman"/>
                <w:noProof/>
                <w:kern w:val="0"/>
                <w:sz w:val="12"/>
                <w:szCs w:val="12"/>
                <w:lang w:eastAsia="es-MX" w:bidi="ar-SA"/>
              </w:rPr>
              <w:drawing>
                <wp:anchor distT="0" distB="0" distL="114300" distR="114300" simplePos="0" relativeHeight="251657216" behindDoc="1" locked="0" layoutInCell="1" allowOverlap="1" wp14:anchorId="0337CA51" wp14:editId="0E593A2E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85808251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7175009" w14:textId="77777777" w:rsidR="008E1DD8" w:rsidRDefault="008E1DD8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663000" w14:textId="77777777" w:rsidR="008E1DD8" w:rsidRDefault="008E1DD8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14:paraId="0F4C5BD3" w14:textId="77777777" w:rsidR="008E1DD8" w:rsidRDefault="00000000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14:paraId="7F6B6FCF" w14:textId="77777777" w:rsidR="008E1DD8" w:rsidRDefault="008E1DD8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8E1DD8" w14:paraId="53053EDA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613F81" w14:textId="77777777" w:rsidR="008E1DD8" w:rsidRDefault="008E1DD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57CE10BA" w14:textId="77777777" w:rsidR="008E1DD8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14:paraId="176499BF" w14:textId="77777777" w:rsidR="008E1DD8" w:rsidRDefault="008E1DD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6AF6A1" w14:textId="77777777" w:rsidR="008E1DD8" w:rsidRDefault="008E1DD8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14:paraId="6784217A" w14:textId="77777777" w:rsidR="008E1DD8" w:rsidRDefault="00000000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14:paraId="0B4922DD" w14:textId="77777777" w:rsidR="008E1DD8" w:rsidRDefault="008E1DD8">
      <w:pPr>
        <w:pStyle w:val="Standard"/>
        <w:rPr>
          <w:lang w:val="es-MX"/>
        </w:rPr>
      </w:pPr>
    </w:p>
    <w:p w14:paraId="0FCB40D2" w14:textId="77777777" w:rsidR="008E1DD8" w:rsidRDefault="008E1DD8">
      <w:pPr>
        <w:pStyle w:val="Standard"/>
        <w:rPr>
          <w:lang w:val="es-MX"/>
        </w:rPr>
      </w:pPr>
    </w:p>
    <w:p w14:paraId="0382652D" w14:textId="77777777" w:rsidR="008E1DD8" w:rsidRDefault="00000000">
      <w:pPr>
        <w:pStyle w:val="Standard"/>
        <w:jc w:val="center"/>
      </w:pPr>
      <w:r>
        <w:rPr>
          <w:rStyle w:val="Fuentedeprrafopredeter"/>
          <w:sz w:val="72"/>
          <w:szCs w:val="72"/>
          <w:lang w:val="es-MX"/>
        </w:rPr>
        <w:t>Laboratorios de computación</w:t>
      </w:r>
    </w:p>
    <w:p w14:paraId="3C701B42" w14:textId="77777777" w:rsidR="008E1DD8" w:rsidRDefault="00000000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33D27763" w14:textId="77777777" w:rsidR="008E1DD8" w:rsidRDefault="00000000">
      <w:pPr>
        <w:pStyle w:val="Standard"/>
        <w:jc w:val="center"/>
      </w:pPr>
      <w:r>
        <w:rPr>
          <w:rStyle w:val="Fuentedeprrafopredeter"/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019A566" wp14:editId="42EAE464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1028235663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9938B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7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348"/>
        <w:gridCol w:w="130"/>
      </w:tblGrid>
      <w:tr w:rsidR="008E1DD8" w14:paraId="0132EC7C" w14:textId="77777777">
        <w:tblPrEx>
          <w:tblCellMar>
            <w:top w:w="0" w:type="dxa"/>
            <w:bottom w:w="0" w:type="dxa"/>
          </w:tblCellMar>
        </w:tblPrEx>
        <w:trPr>
          <w:trHeight w:hRule="exact" w:val="731"/>
        </w:trPr>
        <w:tc>
          <w:tcPr>
            <w:tcW w:w="10348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C3AE496" w14:textId="77777777" w:rsidR="008E1DD8" w:rsidRDefault="008E1DD8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6A601D3D" w14:textId="77777777" w:rsidR="008E1DD8" w:rsidRDefault="00000000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Profesor: Karina García Morales.</w:t>
            </w:r>
          </w:p>
        </w:tc>
        <w:tc>
          <w:tcPr>
            <w:tcW w:w="1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4EA9B2" w14:textId="77777777" w:rsidR="008E1DD8" w:rsidRDefault="00000000">
            <w:pPr>
              <w:pStyle w:val="TableContents"/>
              <w:rPr>
                <w:lang w:val="es-MX"/>
              </w:rPr>
            </w:pPr>
            <w:r>
              <w:rPr>
                <w:lang w:val="es-MX"/>
              </w:rPr>
              <w:t xml:space="preserve">         </w:t>
            </w:r>
          </w:p>
          <w:p w14:paraId="58D0C0CB" w14:textId="77777777" w:rsidR="008E1DD8" w:rsidRDefault="008E1DD8">
            <w:pPr>
              <w:pStyle w:val="TableContents"/>
              <w:rPr>
                <w:lang w:val="es-MX"/>
              </w:rPr>
            </w:pPr>
          </w:p>
          <w:p w14:paraId="5B810F40" w14:textId="77777777" w:rsidR="008E1DD8" w:rsidRDefault="00000000">
            <w:pPr>
              <w:pStyle w:val="TableContents"/>
              <w:rPr>
                <w:lang w:val="es-MX"/>
              </w:rPr>
            </w:pPr>
            <w:r>
              <w:rPr>
                <w:lang w:val="es-MX"/>
              </w:rPr>
              <w:t xml:space="preserve">                                                                                                                                       </w:t>
            </w:r>
          </w:p>
        </w:tc>
      </w:tr>
      <w:tr w:rsidR="008E1DD8" w14:paraId="331D3BEA" w14:textId="7777777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10348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A7098C" w14:textId="77777777" w:rsidR="008E1DD8" w:rsidRDefault="008E1DD8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825F1B0" w14:textId="77777777" w:rsidR="008E1DD8" w:rsidRDefault="00000000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Asignatura: Fundamentos de la programación.</w:t>
            </w:r>
          </w:p>
        </w:tc>
        <w:tc>
          <w:tcPr>
            <w:tcW w:w="1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B5CA43" w14:textId="77777777" w:rsidR="008E1DD8" w:rsidRDefault="008E1DD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8E1DD8" w14:paraId="4323DAB3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10348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90561B" w14:textId="77777777" w:rsidR="008E1DD8" w:rsidRDefault="008E1DD8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5343F1F8" w14:textId="77777777" w:rsidR="008E1DD8" w:rsidRDefault="00000000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Grupo: 22.</w:t>
            </w:r>
          </w:p>
        </w:tc>
        <w:tc>
          <w:tcPr>
            <w:tcW w:w="1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0A69EB8" w14:textId="77777777" w:rsidR="008E1DD8" w:rsidRDefault="008E1DD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8E1DD8" w14:paraId="3B8A5D75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10348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189E78F" w14:textId="77777777" w:rsidR="008E1DD8" w:rsidRDefault="008E1DD8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32852D52" w14:textId="77777777" w:rsidR="008E1DD8" w:rsidRDefault="00000000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práctica(s): Practica 1.</w:t>
            </w:r>
          </w:p>
        </w:tc>
        <w:tc>
          <w:tcPr>
            <w:tcW w:w="1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A286A7F" w14:textId="77777777" w:rsidR="008E1DD8" w:rsidRDefault="008E1DD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8E1DD8" w14:paraId="162052B3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10348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6302ABE" w14:textId="77777777" w:rsidR="008E1DD8" w:rsidRDefault="008E1DD8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0E4A1AD" w14:textId="77777777" w:rsidR="008E1DD8" w:rsidRDefault="00000000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Integrante(s): René Demian Chávez Gutiérrez.</w:t>
            </w:r>
          </w:p>
        </w:tc>
        <w:tc>
          <w:tcPr>
            <w:tcW w:w="1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E1B3DD8" w14:textId="77777777" w:rsidR="008E1DD8" w:rsidRDefault="008E1DD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8E1DD8" w14:paraId="64CC3BFB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10348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1115E96" w14:textId="77777777" w:rsidR="008E1DD8" w:rsidRDefault="008E1DD8">
            <w:pPr>
              <w:pStyle w:val="Cambria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42669E39" w14:textId="77777777" w:rsidR="008E1DD8" w:rsidRDefault="00000000">
            <w:pPr>
              <w:pStyle w:val="Cambria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 12.</w:t>
            </w:r>
          </w:p>
        </w:tc>
        <w:tc>
          <w:tcPr>
            <w:tcW w:w="1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D0C2C0" w14:textId="77777777" w:rsidR="008E1DD8" w:rsidRDefault="008E1DD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8E1DD8" w14:paraId="189BBAD4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10348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A25EC52" w14:textId="77777777" w:rsidR="008E1DD8" w:rsidRDefault="008E1DD8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6BE7BAFC" w14:textId="77777777" w:rsidR="008E1DD8" w:rsidRDefault="00000000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Semestre: 1er semestre.</w:t>
            </w:r>
          </w:p>
        </w:tc>
        <w:tc>
          <w:tcPr>
            <w:tcW w:w="1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3FD5467" w14:textId="77777777" w:rsidR="008E1DD8" w:rsidRDefault="008E1DD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8E1DD8" w14:paraId="01CD7AD0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10348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95B0E77" w14:textId="77777777" w:rsidR="008E1DD8" w:rsidRDefault="008E1DD8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2546AE98" w14:textId="77777777" w:rsidR="008E1DD8" w:rsidRDefault="00000000">
            <w:pPr>
              <w:pStyle w:val="Standard"/>
              <w:ind w:left="629"/>
              <w:jc w:val="center"/>
            </w:pPr>
            <w:r>
              <w:rPr>
                <w:rStyle w:val="Fuentedeprrafopredeter"/>
                <w:rFonts w:ascii="Cambria" w:hAnsi="Cambria"/>
                <w:i/>
                <w:color w:val="000000"/>
                <w:sz w:val="30"/>
                <w:lang w:val="es-MX"/>
              </w:rPr>
              <w:t>Fecha de entrega: 21/Agosto/2024.</w:t>
            </w:r>
          </w:p>
        </w:tc>
        <w:tc>
          <w:tcPr>
            <w:tcW w:w="1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3A4BC03" w14:textId="77777777" w:rsidR="008E1DD8" w:rsidRDefault="008E1DD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8E1DD8" w14:paraId="515630F6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10348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2ED281F" w14:textId="77777777" w:rsidR="008E1DD8" w:rsidRDefault="008E1DD8">
            <w:pPr>
              <w:pStyle w:val="Standard"/>
              <w:ind w:left="629"/>
              <w:jc w:val="center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F290DB3" w14:textId="77777777" w:rsidR="008E1DD8" w:rsidRDefault="00000000">
            <w:pPr>
              <w:pStyle w:val="Standard"/>
              <w:ind w:left="629"/>
              <w:jc w:val="center"/>
            </w:pPr>
            <w:r>
              <w:rPr>
                <w:rStyle w:val="Fuentedeprrafopredeter"/>
                <w:rFonts w:ascii="Cambria" w:hAnsi="Cambria"/>
                <w:i/>
                <w:color w:val="000000"/>
                <w:sz w:val="30"/>
                <w:lang w:val="es-MX"/>
              </w:rPr>
              <w:t>Observaciones:</w:t>
            </w:r>
          </w:p>
        </w:tc>
        <w:tc>
          <w:tcPr>
            <w:tcW w:w="1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FF4DBE" w14:textId="77777777" w:rsidR="008E1DD8" w:rsidRDefault="008E1DD8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8E1DD8" w14:paraId="1B43E647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10348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2A13D62" w14:textId="77777777" w:rsidR="008E1DD8" w:rsidRDefault="008E1DD8">
            <w:pPr>
              <w:pStyle w:val="Standard"/>
              <w:ind w:left="629"/>
              <w:jc w:val="right"/>
              <w:rPr>
                <w:lang w:val="es-MX"/>
              </w:rPr>
            </w:pPr>
          </w:p>
        </w:tc>
        <w:tc>
          <w:tcPr>
            <w:tcW w:w="130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BCC7A6" w14:textId="77777777" w:rsidR="008E1DD8" w:rsidRDefault="008E1DD8">
            <w:pPr>
              <w:pStyle w:val="TableContents"/>
              <w:ind w:left="629"/>
              <w:rPr>
                <w:lang w:val="es-MX"/>
              </w:rPr>
            </w:pPr>
          </w:p>
        </w:tc>
      </w:tr>
    </w:tbl>
    <w:p w14:paraId="16E5E366" w14:textId="77777777" w:rsidR="008E1DD8" w:rsidRDefault="008E1DD8">
      <w:pPr>
        <w:pStyle w:val="Standard"/>
        <w:rPr>
          <w:lang w:val="es-MX"/>
        </w:rPr>
      </w:pPr>
    </w:p>
    <w:p w14:paraId="0C517CFA" w14:textId="77777777" w:rsidR="008E1DD8" w:rsidRDefault="008E1DD8">
      <w:pPr>
        <w:pStyle w:val="Standard"/>
        <w:rPr>
          <w:lang w:val="es-MX"/>
        </w:rPr>
      </w:pPr>
    </w:p>
    <w:p w14:paraId="2D3429C9" w14:textId="77777777" w:rsidR="008E1DD8" w:rsidRDefault="00000000">
      <w:pPr>
        <w:pStyle w:val="Standard"/>
      </w:pPr>
      <w:r>
        <w:rPr>
          <w:rStyle w:val="Fuentedeprrafopredeter"/>
          <w:rFonts w:ascii="Calibri" w:hAnsi="Calibri"/>
          <w:color w:val="000000"/>
          <w:sz w:val="52"/>
          <w:lang w:val="es-MX"/>
        </w:rPr>
        <w:tab/>
      </w:r>
      <w:r>
        <w:rPr>
          <w:rStyle w:val="Fuentedeprrafopredeter"/>
          <w:rFonts w:ascii="Calibri" w:hAnsi="Calibri"/>
          <w:color w:val="000000"/>
          <w:sz w:val="52"/>
          <w:lang w:val="es-MX"/>
        </w:rPr>
        <w:tab/>
      </w:r>
      <w:r>
        <w:rPr>
          <w:rStyle w:val="Fuentedeprrafopredeter"/>
          <w:rFonts w:ascii="Calibri" w:hAnsi="Calibri"/>
          <w:color w:val="000000"/>
          <w:sz w:val="52"/>
          <w:lang w:val="es-MX"/>
        </w:rPr>
        <w:tab/>
      </w:r>
      <w:r>
        <w:rPr>
          <w:rStyle w:val="Fuentedeprrafopredeter"/>
          <w:rFonts w:ascii="Calibri" w:hAnsi="Calibri"/>
          <w:color w:val="000000"/>
          <w:sz w:val="52"/>
          <w:lang w:val="es-MX"/>
        </w:rPr>
        <w:tab/>
      </w:r>
      <w:r>
        <w:rPr>
          <w:rStyle w:val="Fuentedeprrafopredeter"/>
          <w:rFonts w:ascii="Calibri" w:hAnsi="Calibri"/>
          <w:color w:val="000000"/>
          <w:sz w:val="52"/>
          <w:lang w:val="es-MX"/>
        </w:rPr>
        <w:tab/>
        <w:t>CALIFICACIÓN: __________</w:t>
      </w:r>
    </w:p>
    <w:p w14:paraId="4533C8E1" w14:textId="77777777" w:rsidR="008E1DD8" w:rsidRDefault="008E1DD8">
      <w:pPr>
        <w:pStyle w:val="Standard"/>
      </w:pPr>
    </w:p>
    <w:p w14:paraId="6EAE36CD" w14:textId="77777777" w:rsidR="008E1DD8" w:rsidRDefault="008E1DD8">
      <w:pPr>
        <w:pStyle w:val="Standard"/>
      </w:pPr>
    </w:p>
    <w:p w14:paraId="2C795939" w14:textId="77777777" w:rsidR="008E1DD8" w:rsidRDefault="00000000">
      <w:pPr>
        <w:pStyle w:val="Standard"/>
        <w:rPr>
          <w:color w:val="FF0000"/>
          <w:sz w:val="40"/>
          <w:szCs w:val="40"/>
          <w:lang w:val="es-MX"/>
        </w:rPr>
      </w:pPr>
      <w:r>
        <w:rPr>
          <w:color w:val="FF0000"/>
          <w:sz w:val="40"/>
          <w:szCs w:val="40"/>
          <w:lang w:val="es-MX"/>
        </w:rPr>
        <w:lastRenderedPageBreak/>
        <w:t>Título: Guía práctica de estudio 01: La computación como herramienta de trabajo del profesional de ingeniería</w:t>
      </w:r>
    </w:p>
    <w:p w14:paraId="4660B833" w14:textId="77777777" w:rsidR="008E1DD8" w:rsidRDefault="008E1DD8">
      <w:pPr>
        <w:pStyle w:val="Standard"/>
        <w:rPr>
          <w:lang w:val="es-MX"/>
        </w:rPr>
      </w:pPr>
    </w:p>
    <w:p w14:paraId="078743DD" w14:textId="77777777" w:rsidR="008E1DD8" w:rsidRPr="00321765" w:rsidRDefault="00000000">
      <w:pPr>
        <w:pStyle w:val="Standard"/>
        <w:rPr>
          <w:lang w:val="es-MX"/>
        </w:rPr>
      </w:pPr>
      <w:r>
        <w:rPr>
          <w:b/>
          <w:bCs/>
          <w:lang w:val="es-MX"/>
        </w:rPr>
        <w:t>Objetivo</w:t>
      </w:r>
      <w:r>
        <w:rPr>
          <w:lang w:val="es-MX"/>
        </w:rPr>
        <w:t>: El alumno conocerá́ y utilizará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</w:t>
      </w:r>
    </w:p>
    <w:p w14:paraId="6B4325C3" w14:textId="77777777" w:rsidR="008E1DD8" w:rsidRDefault="008E1DD8">
      <w:pPr>
        <w:pStyle w:val="Standard"/>
        <w:rPr>
          <w:lang w:val="es-MX"/>
        </w:rPr>
      </w:pPr>
    </w:p>
    <w:p w14:paraId="0A0C97B0" w14:textId="77777777" w:rsidR="008E1DD8" w:rsidRPr="00321765" w:rsidRDefault="00000000">
      <w:pPr>
        <w:pStyle w:val="Standard"/>
        <w:rPr>
          <w:lang w:val="es-MX"/>
        </w:rPr>
      </w:pPr>
      <w:r>
        <w:rPr>
          <w:b/>
          <w:bCs/>
          <w:lang w:val="es-MX"/>
        </w:rPr>
        <w:t xml:space="preserve">Introducción: </w:t>
      </w:r>
      <w:r>
        <w:rPr>
          <w:lang w:val="es-MX"/>
        </w:rPr>
        <w:t>En esta primera práctica, vimos cosas que nos pueden resultar útiles en un futuro, ya sea, para guardar archivos de forma fácil y cómoda o incluso buscar información con comandos. </w:t>
      </w:r>
    </w:p>
    <w:p w14:paraId="2023F981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t>Estos temas son muy importantes para las futuras prácticas, debido a que, la mayoría del tiempo, vamos a tener que buscar información de forma organizada y tenemos que saber dónde vamos a guardar nuestros archivos de una forma segura y fácil de acceder.  </w:t>
      </w:r>
    </w:p>
    <w:p w14:paraId="1F27970B" w14:textId="77777777" w:rsidR="008E1DD8" w:rsidRDefault="008E1DD8">
      <w:pPr>
        <w:pStyle w:val="Standard"/>
        <w:rPr>
          <w:lang w:val="es-MX"/>
        </w:rPr>
      </w:pPr>
    </w:p>
    <w:p w14:paraId="4CDA37EB" w14:textId="77777777" w:rsidR="008E1DD8" w:rsidRPr="00321765" w:rsidRDefault="00000000">
      <w:pPr>
        <w:pStyle w:val="Standard"/>
        <w:rPr>
          <w:lang w:val="es-MX"/>
        </w:rPr>
      </w:pPr>
      <w:r>
        <w:rPr>
          <w:b/>
          <w:bCs/>
          <w:lang w:val="es-MX"/>
        </w:rPr>
        <w:t xml:space="preserve">Desarrollo: </w:t>
      </w:r>
      <w:r>
        <w:rPr>
          <w:lang w:val="es-MX"/>
        </w:rPr>
        <w:t>En las siguientes actividades se muestra lo aprendido en esta práctica.</w:t>
      </w:r>
    </w:p>
    <w:p w14:paraId="6AA011AD" w14:textId="77777777" w:rsidR="008E1DD8" w:rsidRDefault="008E1DD8">
      <w:pPr>
        <w:pStyle w:val="Standard"/>
        <w:rPr>
          <w:lang w:val="es-MX"/>
        </w:rPr>
      </w:pPr>
    </w:p>
    <w:p w14:paraId="19D31BDA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t>Lo primero trata de los almacenamientos en la nube, que es una gran herramienta para las prácticas posteriores, debido a que, vamos teniendo que guardar diferentes archivos y algunos los tenemos que trabajar en caso, por lo tanto, es superimportante utilizar la nube para esto.</w:t>
      </w:r>
    </w:p>
    <w:p w14:paraId="52E0334A" w14:textId="77777777" w:rsidR="008E1DD8" w:rsidRDefault="008E1DD8">
      <w:pPr>
        <w:pStyle w:val="Standard"/>
        <w:rPr>
          <w:lang w:val="es-MX"/>
        </w:rPr>
      </w:pPr>
    </w:p>
    <w:p w14:paraId="7E1C8774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t>Posteriormente, vimos cómo podíamos crear un formulario y compartirlo para interactuar con mis compañeros.</w:t>
      </w:r>
    </w:p>
    <w:p w14:paraId="27856AB9" w14:textId="77777777" w:rsidR="008E1DD8" w:rsidRDefault="008E1DD8">
      <w:pPr>
        <w:pStyle w:val="Standard"/>
        <w:rPr>
          <w:lang w:val="es-MX"/>
        </w:rPr>
      </w:pPr>
    </w:p>
    <w:p w14:paraId="445BFF2B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t>También vimos cómo realizar búsquedas de información de manera eficaz con comandos en el buscador de Google, además de utilizar algunas herramientas que este mismo tiene, como, por ejemplo: la calculadora, Google Académica, el graficador, entre otros.</w:t>
      </w:r>
    </w:p>
    <w:p w14:paraId="1858E4CC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  <w:r>
        <w:rPr>
          <w:lang w:val="es-MX"/>
        </w:rPr>
        <w:br/>
      </w:r>
    </w:p>
    <w:p w14:paraId="254E2739" w14:textId="77777777" w:rsidR="008E1DD8" w:rsidRPr="00321765" w:rsidRDefault="00000000">
      <w:pPr>
        <w:pStyle w:val="Standard"/>
        <w:rPr>
          <w:lang w:val="es-MX"/>
        </w:rPr>
      </w:pPr>
      <w:r>
        <w:rPr>
          <w:b/>
          <w:bCs/>
          <w:lang w:val="es-MX"/>
        </w:rPr>
        <w:t>Cuadro comparativo de 3 espacios de almacenamiento en la nube:</w:t>
      </w:r>
    </w:p>
    <w:tbl>
      <w:tblPr>
        <w:tblW w:w="10411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60"/>
        <w:gridCol w:w="2992"/>
        <w:gridCol w:w="3082"/>
        <w:gridCol w:w="2977"/>
      </w:tblGrid>
      <w:tr w:rsidR="008E1DD8" w14:paraId="341B5DD8" w14:textId="77777777">
        <w:tblPrEx>
          <w:tblCellMar>
            <w:top w:w="0" w:type="dxa"/>
            <w:bottom w:w="0" w:type="dxa"/>
          </w:tblCellMar>
        </w:tblPrEx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389A0" w14:textId="77777777" w:rsidR="008E1DD8" w:rsidRDefault="008E1DD8">
            <w:pPr>
              <w:pStyle w:val="Standard"/>
              <w:rPr>
                <w:lang w:val="es-MX"/>
              </w:rPr>
            </w:pPr>
          </w:p>
        </w:tc>
        <w:tc>
          <w:tcPr>
            <w:tcW w:w="2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3A9C0" w14:textId="77777777" w:rsidR="008E1DD8" w:rsidRDefault="00000000">
            <w:pPr>
              <w:pStyle w:val="Standard"/>
            </w:pPr>
            <w:r>
              <w:rPr>
                <w:b/>
                <w:bCs/>
                <w:lang w:val="es-MX"/>
              </w:rPr>
              <w:t>Google Drive</w:t>
            </w:r>
          </w:p>
        </w:tc>
        <w:tc>
          <w:tcPr>
            <w:tcW w:w="3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3F070" w14:textId="77777777" w:rsidR="008E1DD8" w:rsidRDefault="00000000">
            <w:pPr>
              <w:pStyle w:val="Standard"/>
            </w:pPr>
            <w:r>
              <w:rPr>
                <w:b/>
                <w:bCs/>
                <w:lang w:val="es-MX"/>
              </w:rPr>
              <w:t>Dropbox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BA951" w14:textId="77777777" w:rsidR="008E1DD8" w:rsidRDefault="00000000">
            <w:pPr>
              <w:pStyle w:val="Standard"/>
            </w:pPr>
            <w:r>
              <w:rPr>
                <w:b/>
                <w:bCs/>
                <w:lang w:val="es-MX"/>
              </w:rPr>
              <w:t>OneDrive</w:t>
            </w:r>
          </w:p>
        </w:tc>
      </w:tr>
      <w:tr w:rsidR="008E1DD8" w14:paraId="7B58D328" w14:textId="77777777">
        <w:tblPrEx>
          <w:tblCellMar>
            <w:top w:w="0" w:type="dxa"/>
            <w:bottom w:w="0" w:type="dxa"/>
          </w:tblCellMar>
        </w:tblPrEx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C0402" w14:textId="77777777" w:rsidR="008E1DD8" w:rsidRDefault="00000000">
            <w:pPr>
              <w:pStyle w:val="Standard"/>
              <w:rPr>
                <w:lang w:val="es-MX"/>
              </w:rPr>
            </w:pPr>
            <w:r>
              <w:rPr>
                <w:lang w:val="es-MX"/>
              </w:rPr>
              <w:t>Ventajas</w:t>
            </w:r>
          </w:p>
        </w:tc>
        <w:tc>
          <w:tcPr>
            <w:tcW w:w="2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280B7" w14:textId="77777777" w:rsidR="008E1DD8" w:rsidRDefault="00000000">
            <w:pPr>
              <w:pStyle w:val="Standard"/>
              <w:numPr>
                <w:ilvl w:val="0"/>
                <w:numId w:val="1"/>
              </w:numPr>
              <w:rPr>
                <w:lang w:val="es-MX"/>
              </w:rPr>
            </w:pPr>
            <w:r>
              <w:rPr>
                <w:lang w:val="es-MX"/>
              </w:rPr>
              <w:t>Tiene 15GB gratis. </w:t>
            </w:r>
          </w:p>
          <w:p w14:paraId="2AF0CAF7" w14:textId="77777777" w:rsidR="008E1DD8" w:rsidRDefault="00000000">
            <w:pPr>
              <w:pStyle w:val="Standard"/>
              <w:numPr>
                <w:ilvl w:val="0"/>
                <w:numId w:val="1"/>
              </w:numPr>
              <w:rPr>
                <w:lang w:val="es-MX"/>
              </w:rPr>
            </w:pPr>
            <w:r>
              <w:rPr>
                <w:lang w:val="es-MX"/>
              </w:rPr>
              <w:t xml:space="preserve">Se integra con Google </w:t>
            </w:r>
            <w:proofErr w:type="spellStart"/>
            <w:r>
              <w:rPr>
                <w:lang w:val="es-MX"/>
              </w:rPr>
              <w:t>Docs</w:t>
            </w:r>
            <w:proofErr w:type="spellEnd"/>
            <w:r>
              <w:rPr>
                <w:lang w:val="es-MX"/>
              </w:rPr>
              <w:t xml:space="preserve">, Gmail, </w:t>
            </w:r>
            <w:proofErr w:type="spellStart"/>
            <w:r>
              <w:rPr>
                <w:lang w:val="es-MX"/>
              </w:rPr>
              <w:t>Sheets</w:t>
            </w:r>
            <w:proofErr w:type="spellEnd"/>
            <w:r>
              <w:rPr>
                <w:lang w:val="es-MX"/>
              </w:rPr>
              <w:t>, etc.</w:t>
            </w:r>
          </w:p>
          <w:p w14:paraId="72A74171" w14:textId="77777777" w:rsidR="008E1DD8" w:rsidRDefault="00000000">
            <w:pPr>
              <w:pStyle w:val="Standard"/>
              <w:numPr>
                <w:ilvl w:val="0"/>
                <w:numId w:val="1"/>
              </w:numPr>
              <w:rPr>
                <w:lang w:val="es-MX"/>
              </w:rPr>
            </w:pPr>
            <w:r>
              <w:rPr>
                <w:lang w:val="es-MX"/>
              </w:rPr>
              <w:t>Permite colaborar en documentos en tiempo real. </w:t>
            </w:r>
          </w:p>
          <w:p w14:paraId="1586727B" w14:textId="77777777" w:rsidR="008E1DD8" w:rsidRDefault="00000000">
            <w:pPr>
              <w:pStyle w:val="Standard"/>
              <w:numPr>
                <w:ilvl w:val="0"/>
                <w:numId w:val="1"/>
              </w:numPr>
              <w:rPr>
                <w:lang w:val="es-MX"/>
              </w:rPr>
            </w:pPr>
            <w:r>
              <w:rPr>
                <w:lang w:val="es-MX"/>
              </w:rPr>
              <w:t>Multidispositivo.</w:t>
            </w:r>
          </w:p>
          <w:p w14:paraId="61E297D9" w14:textId="77777777" w:rsidR="008E1DD8" w:rsidRDefault="00000000">
            <w:pPr>
              <w:pStyle w:val="Standard"/>
              <w:numPr>
                <w:ilvl w:val="0"/>
                <w:numId w:val="1"/>
              </w:numPr>
              <w:rPr>
                <w:lang w:val="es-MX"/>
              </w:rPr>
            </w:pPr>
            <w:r>
              <w:rPr>
                <w:lang w:val="es-MX"/>
              </w:rPr>
              <w:t>Seguridad de datos. </w:t>
            </w:r>
          </w:p>
        </w:tc>
        <w:tc>
          <w:tcPr>
            <w:tcW w:w="3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E83E64" w14:textId="77777777" w:rsidR="008E1DD8" w:rsidRDefault="00000000">
            <w:pPr>
              <w:pStyle w:val="Standard"/>
              <w:numPr>
                <w:ilvl w:val="0"/>
                <w:numId w:val="2"/>
              </w:numPr>
              <w:rPr>
                <w:lang w:val="es-MX"/>
              </w:rPr>
            </w:pPr>
            <w:r>
              <w:rPr>
                <w:lang w:val="es-MX"/>
              </w:rPr>
              <w:t>Sincronización rápida con los archivos.</w:t>
            </w:r>
          </w:p>
          <w:p w14:paraId="04AE6503" w14:textId="77777777" w:rsidR="008E1DD8" w:rsidRDefault="00000000">
            <w:pPr>
              <w:pStyle w:val="Standard"/>
              <w:numPr>
                <w:ilvl w:val="0"/>
                <w:numId w:val="2"/>
              </w:numPr>
              <w:rPr>
                <w:lang w:val="es-MX"/>
              </w:rPr>
            </w:pPr>
            <w:r>
              <w:rPr>
                <w:lang w:val="es-MX"/>
              </w:rPr>
              <w:t>Compatible en multiplataformas. </w:t>
            </w:r>
          </w:p>
          <w:p w14:paraId="3165E009" w14:textId="77777777" w:rsidR="008E1DD8" w:rsidRDefault="00000000">
            <w:pPr>
              <w:pStyle w:val="Standard"/>
              <w:numPr>
                <w:ilvl w:val="0"/>
                <w:numId w:val="2"/>
              </w:numPr>
              <w:rPr>
                <w:lang w:val="es-MX"/>
              </w:rPr>
            </w:pPr>
            <w:r>
              <w:rPr>
                <w:lang w:val="es-MX"/>
              </w:rPr>
              <w:t>La interfaz es muy simple y fácil de usar.</w:t>
            </w:r>
          </w:p>
          <w:p w14:paraId="2C5078BC" w14:textId="77777777" w:rsidR="008E1DD8" w:rsidRDefault="00000000">
            <w:pPr>
              <w:pStyle w:val="Standard"/>
              <w:numPr>
                <w:ilvl w:val="0"/>
                <w:numId w:val="2"/>
              </w:numPr>
              <w:rPr>
                <w:lang w:val="es-MX"/>
              </w:rPr>
            </w:pPr>
            <w:r>
              <w:rPr>
                <w:lang w:val="es-MX"/>
              </w:rPr>
              <w:t>Permite compartir archivos fácilmente. </w:t>
            </w:r>
          </w:p>
          <w:p w14:paraId="2634985E" w14:textId="77777777" w:rsidR="008E1DD8" w:rsidRDefault="00000000">
            <w:pPr>
              <w:pStyle w:val="Standard"/>
              <w:numPr>
                <w:ilvl w:val="0"/>
                <w:numId w:val="2"/>
              </w:numPr>
              <w:rPr>
                <w:lang w:val="es-MX"/>
              </w:rPr>
            </w:pPr>
            <w:r>
              <w:rPr>
                <w:lang w:val="es-MX"/>
              </w:rPr>
              <w:t>Te permite ver versiones anteriores de los archivos.</w:t>
            </w:r>
          </w:p>
          <w:p w14:paraId="4AC62058" w14:textId="77777777" w:rsidR="008E1DD8" w:rsidRDefault="00000000">
            <w:pPr>
              <w:pStyle w:val="Standard"/>
              <w:numPr>
                <w:ilvl w:val="0"/>
                <w:numId w:val="2"/>
              </w:numPr>
              <w:rPr>
                <w:lang w:val="es-MX"/>
              </w:rPr>
            </w:pPr>
            <w:r>
              <w:rPr>
                <w:lang w:val="es-MX"/>
              </w:rPr>
              <w:t>Seguridad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3B3C6" w14:textId="77777777" w:rsidR="008E1DD8" w:rsidRDefault="00000000">
            <w:pPr>
              <w:pStyle w:val="Standard"/>
              <w:numPr>
                <w:ilvl w:val="0"/>
                <w:numId w:val="3"/>
              </w:numPr>
              <w:rPr>
                <w:lang w:val="es-MX"/>
              </w:rPr>
            </w:pPr>
            <w:r>
              <w:rPr>
                <w:lang w:val="es-MX"/>
              </w:rPr>
              <w:t>Está integrado con Microsoft Office. </w:t>
            </w:r>
          </w:p>
          <w:p w14:paraId="2DA48AAC" w14:textId="77777777" w:rsidR="008E1DD8" w:rsidRDefault="00000000">
            <w:pPr>
              <w:pStyle w:val="Standard"/>
              <w:numPr>
                <w:ilvl w:val="0"/>
                <w:numId w:val="3"/>
              </w:numPr>
              <w:rPr>
                <w:lang w:val="es-MX"/>
              </w:rPr>
            </w:pPr>
            <w:r>
              <w:rPr>
                <w:lang w:val="es-MX"/>
              </w:rPr>
              <w:t>Espacio razonable (5GB).</w:t>
            </w:r>
          </w:p>
          <w:p w14:paraId="1C68B6DD" w14:textId="77777777" w:rsidR="008E1DD8" w:rsidRDefault="00000000">
            <w:pPr>
              <w:pStyle w:val="Standard"/>
              <w:numPr>
                <w:ilvl w:val="0"/>
                <w:numId w:val="3"/>
              </w:numPr>
              <w:rPr>
                <w:lang w:val="es-MX"/>
              </w:rPr>
            </w:pPr>
            <w:r>
              <w:rPr>
                <w:lang w:val="es-MX"/>
              </w:rPr>
              <w:t>El plan de pago ofrece 1 TB de almacenamiento. </w:t>
            </w:r>
          </w:p>
          <w:p w14:paraId="783BEF9C" w14:textId="77777777" w:rsidR="008E1DD8" w:rsidRDefault="00000000">
            <w:pPr>
              <w:pStyle w:val="Standard"/>
              <w:numPr>
                <w:ilvl w:val="0"/>
                <w:numId w:val="3"/>
              </w:numPr>
              <w:rPr>
                <w:lang w:val="es-MX"/>
              </w:rPr>
            </w:pPr>
            <w:r>
              <w:rPr>
                <w:lang w:val="es-MX"/>
              </w:rPr>
              <w:t>Multiplataforma.</w:t>
            </w:r>
          </w:p>
          <w:p w14:paraId="2E641DC6" w14:textId="77777777" w:rsidR="008E1DD8" w:rsidRDefault="00000000">
            <w:pPr>
              <w:pStyle w:val="Standard"/>
              <w:numPr>
                <w:ilvl w:val="0"/>
                <w:numId w:val="3"/>
              </w:numPr>
              <w:rPr>
                <w:lang w:val="es-MX"/>
              </w:rPr>
            </w:pPr>
            <w:r>
              <w:rPr>
                <w:lang w:val="es-MX"/>
              </w:rPr>
              <w:t>Está instalado nativamente en Windows 10 y 11</w:t>
            </w:r>
          </w:p>
          <w:p w14:paraId="51D6F032" w14:textId="77777777" w:rsidR="008E1DD8" w:rsidRDefault="00000000">
            <w:pPr>
              <w:pStyle w:val="Standard"/>
              <w:numPr>
                <w:ilvl w:val="0"/>
                <w:numId w:val="3"/>
              </w:numPr>
              <w:rPr>
                <w:lang w:val="es-MX"/>
              </w:rPr>
            </w:pPr>
            <w:r>
              <w:rPr>
                <w:lang w:val="es-MX"/>
              </w:rPr>
              <w:t>Colaboración en tiempo real en documentos. </w:t>
            </w:r>
          </w:p>
          <w:p w14:paraId="3DC9A201" w14:textId="77777777" w:rsidR="008E1DD8" w:rsidRDefault="00000000">
            <w:pPr>
              <w:pStyle w:val="Standard"/>
              <w:numPr>
                <w:ilvl w:val="0"/>
                <w:numId w:val="3"/>
              </w:numPr>
              <w:rPr>
                <w:lang w:val="es-MX"/>
              </w:rPr>
            </w:pPr>
            <w:r>
              <w:rPr>
                <w:lang w:val="es-MX"/>
              </w:rPr>
              <w:t>Seguridad avanzada.</w:t>
            </w:r>
          </w:p>
        </w:tc>
      </w:tr>
      <w:tr w:rsidR="008E1DD8" w14:paraId="40CB7A9E" w14:textId="77777777">
        <w:tblPrEx>
          <w:tblCellMar>
            <w:top w:w="0" w:type="dxa"/>
            <w:bottom w:w="0" w:type="dxa"/>
          </w:tblCellMar>
        </w:tblPrEx>
        <w:tc>
          <w:tcPr>
            <w:tcW w:w="1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99AB9" w14:textId="77777777" w:rsidR="008E1DD8" w:rsidRDefault="00000000">
            <w:pPr>
              <w:pStyle w:val="Standard"/>
              <w:rPr>
                <w:lang w:val="es-MX"/>
              </w:rPr>
            </w:pPr>
            <w:r>
              <w:rPr>
                <w:lang w:val="es-MX"/>
              </w:rPr>
              <w:t>Desventajas</w:t>
            </w:r>
          </w:p>
        </w:tc>
        <w:tc>
          <w:tcPr>
            <w:tcW w:w="2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161FB" w14:textId="77777777" w:rsidR="008E1DD8" w:rsidRDefault="00000000">
            <w:pPr>
              <w:pStyle w:val="Standard"/>
              <w:numPr>
                <w:ilvl w:val="0"/>
                <w:numId w:val="4"/>
              </w:numPr>
              <w:rPr>
                <w:lang w:val="es-MX"/>
              </w:rPr>
            </w:pPr>
            <w:r>
              <w:rPr>
                <w:lang w:val="es-MX"/>
              </w:rPr>
              <w:t xml:space="preserve">Si se te acaban los 15GB tienes que </w:t>
            </w:r>
            <w:r>
              <w:rPr>
                <w:lang w:val="es-MX"/>
              </w:rPr>
              <w:lastRenderedPageBreak/>
              <w:t>suscribirte a un plan de pago.</w:t>
            </w:r>
          </w:p>
          <w:p w14:paraId="3C38AB8E" w14:textId="77777777" w:rsidR="008E1DD8" w:rsidRDefault="00000000">
            <w:pPr>
              <w:pStyle w:val="Standard"/>
              <w:numPr>
                <w:ilvl w:val="0"/>
                <w:numId w:val="4"/>
              </w:numPr>
              <w:rPr>
                <w:lang w:val="es-MX"/>
              </w:rPr>
            </w:pPr>
            <w:r>
              <w:rPr>
                <w:lang w:val="es-MX"/>
              </w:rPr>
              <w:t>Al trabajar con archivos pesados el rendimiento y la velocidad pueden llegar a ser muy lentos.</w:t>
            </w:r>
          </w:p>
          <w:p w14:paraId="651A4A77" w14:textId="77777777" w:rsidR="008E1DD8" w:rsidRDefault="00000000">
            <w:pPr>
              <w:pStyle w:val="Standard"/>
              <w:numPr>
                <w:ilvl w:val="0"/>
                <w:numId w:val="4"/>
              </w:numPr>
              <w:rPr>
                <w:lang w:val="es-MX"/>
              </w:rPr>
            </w:pPr>
            <w:r>
              <w:rPr>
                <w:lang w:val="es-MX"/>
              </w:rPr>
              <w:t>Depende de estar conectado a internet.</w:t>
            </w:r>
          </w:p>
        </w:tc>
        <w:tc>
          <w:tcPr>
            <w:tcW w:w="30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795F1" w14:textId="77777777" w:rsidR="008E1DD8" w:rsidRDefault="00000000">
            <w:pPr>
              <w:pStyle w:val="Standard"/>
              <w:numPr>
                <w:ilvl w:val="0"/>
                <w:numId w:val="5"/>
              </w:numPr>
              <w:rPr>
                <w:lang w:val="es-MX"/>
              </w:rPr>
            </w:pPr>
            <w:r>
              <w:rPr>
                <w:lang w:val="es-MX"/>
              </w:rPr>
              <w:lastRenderedPageBreak/>
              <w:t xml:space="preserve">Es muy poco almacenamiento, solo </w:t>
            </w:r>
            <w:r>
              <w:rPr>
                <w:lang w:val="es-MX"/>
              </w:rPr>
              <w:lastRenderedPageBreak/>
              <w:t>tiene 2GB.</w:t>
            </w:r>
          </w:p>
          <w:p w14:paraId="043008CF" w14:textId="77777777" w:rsidR="008E1DD8" w:rsidRDefault="00000000">
            <w:pPr>
              <w:pStyle w:val="Standard"/>
              <w:numPr>
                <w:ilvl w:val="0"/>
                <w:numId w:val="5"/>
              </w:numPr>
              <w:rPr>
                <w:lang w:val="es-MX"/>
              </w:rPr>
            </w:pPr>
            <w:r>
              <w:rPr>
                <w:lang w:val="es-MX"/>
              </w:rPr>
              <w:t>El costo de los planes premium. </w:t>
            </w:r>
          </w:p>
          <w:p w14:paraId="41CEA0E6" w14:textId="77777777" w:rsidR="008E1DD8" w:rsidRDefault="00000000">
            <w:pPr>
              <w:pStyle w:val="Standard"/>
              <w:numPr>
                <w:ilvl w:val="0"/>
                <w:numId w:val="5"/>
              </w:numPr>
              <w:rPr>
                <w:lang w:val="es-MX"/>
              </w:rPr>
            </w:pPr>
            <w:r>
              <w:rPr>
                <w:lang w:val="es-MX"/>
              </w:rPr>
              <w:t xml:space="preserve">No tiene aplicaciones integradas como Google con </w:t>
            </w:r>
            <w:proofErr w:type="spellStart"/>
            <w:r>
              <w:rPr>
                <w:lang w:val="es-MX"/>
              </w:rPr>
              <w:t>Docs</w:t>
            </w:r>
            <w:proofErr w:type="spellEnd"/>
            <w:r>
              <w:rPr>
                <w:lang w:val="es-MX"/>
              </w:rPr>
              <w:t xml:space="preserve"> o OneDrive con Microsoft Office.</w:t>
            </w:r>
          </w:p>
          <w:p w14:paraId="2EFF7E22" w14:textId="77777777" w:rsidR="008E1DD8" w:rsidRDefault="00000000">
            <w:pPr>
              <w:pStyle w:val="Standard"/>
              <w:numPr>
                <w:ilvl w:val="0"/>
                <w:numId w:val="5"/>
              </w:numPr>
              <w:rPr>
                <w:lang w:val="es-MX"/>
              </w:rPr>
            </w:pPr>
            <w:r>
              <w:rPr>
                <w:lang w:val="es-MX"/>
              </w:rPr>
              <w:t>Depende de conexión a internet.</w:t>
            </w:r>
          </w:p>
          <w:p w14:paraId="1A96AB61" w14:textId="77777777" w:rsidR="008E1DD8" w:rsidRDefault="00000000">
            <w:pPr>
              <w:pStyle w:val="Standard"/>
              <w:numPr>
                <w:ilvl w:val="0"/>
                <w:numId w:val="5"/>
              </w:numPr>
              <w:rPr>
                <w:lang w:val="es-MX"/>
              </w:rPr>
            </w:pPr>
            <w:r>
              <w:rPr>
                <w:lang w:val="es-MX"/>
              </w:rPr>
              <w:t>Límite de sincronización de dispositivos.</w:t>
            </w:r>
          </w:p>
          <w:p w14:paraId="21397797" w14:textId="77777777" w:rsidR="008E1DD8" w:rsidRDefault="00000000">
            <w:pPr>
              <w:pStyle w:val="Standard"/>
              <w:numPr>
                <w:ilvl w:val="0"/>
                <w:numId w:val="5"/>
              </w:numPr>
              <w:rPr>
                <w:lang w:val="es-MX"/>
              </w:rPr>
            </w:pPr>
            <w:r>
              <w:rPr>
                <w:lang w:val="es-MX"/>
              </w:rPr>
              <w:t>No hay edición en línea. </w:t>
            </w:r>
          </w:p>
        </w:tc>
        <w:tc>
          <w:tcPr>
            <w:tcW w:w="297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D9D0B" w14:textId="77777777" w:rsidR="008E1DD8" w:rsidRDefault="00000000">
            <w:pPr>
              <w:pStyle w:val="Standard"/>
              <w:numPr>
                <w:ilvl w:val="0"/>
                <w:numId w:val="6"/>
              </w:numPr>
              <w:rPr>
                <w:lang w:val="es-MX"/>
              </w:rPr>
            </w:pPr>
            <w:r>
              <w:rPr>
                <w:lang w:val="es-MX"/>
              </w:rPr>
              <w:lastRenderedPageBreak/>
              <w:t>Espacio gratuito limitado</w:t>
            </w:r>
          </w:p>
          <w:p w14:paraId="036E89E3" w14:textId="77777777" w:rsidR="008E1DD8" w:rsidRDefault="00000000">
            <w:pPr>
              <w:pStyle w:val="Standard"/>
              <w:numPr>
                <w:ilvl w:val="0"/>
                <w:numId w:val="6"/>
              </w:numPr>
              <w:rPr>
                <w:lang w:val="es-MX"/>
              </w:rPr>
            </w:pPr>
            <w:r>
              <w:rPr>
                <w:lang w:val="es-MX"/>
              </w:rPr>
              <w:lastRenderedPageBreak/>
              <w:t>La interfaz es poco intuitiva.</w:t>
            </w:r>
          </w:p>
          <w:p w14:paraId="42AC899B" w14:textId="77777777" w:rsidR="008E1DD8" w:rsidRDefault="00000000">
            <w:pPr>
              <w:pStyle w:val="Standard"/>
              <w:numPr>
                <w:ilvl w:val="0"/>
                <w:numId w:val="6"/>
              </w:numPr>
              <w:rPr>
                <w:lang w:val="es-MX"/>
              </w:rPr>
            </w:pPr>
            <w:r>
              <w:rPr>
                <w:lang w:val="es-MX"/>
              </w:rPr>
              <w:t>Para obtener el máximo provecho se tiene que pagar el plan premium. </w:t>
            </w:r>
          </w:p>
          <w:p w14:paraId="7027C55D" w14:textId="77777777" w:rsidR="008E1DD8" w:rsidRDefault="00000000">
            <w:pPr>
              <w:pStyle w:val="Standard"/>
              <w:numPr>
                <w:ilvl w:val="0"/>
                <w:numId w:val="6"/>
              </w:numPr>
              <w:rPr>
                <w:lang w:val="es-MX"/>
              </w:rPr>
            </w:pPr>
            <w:r>
              <w:rPr>
                <w:lang w:val="es-MX"/>
              </w:rPr>
              <w:t>Tiene problemas de compatibilidad con archivos que no sean nativos de Microsoft. </w:t>
            </w:r>
          </w:p>
        </w:tc>
      </w:tr>
    </w:tbl>
    <w:p w14:paraId="592BE6B9" w14:textId="77777777" w:rsidR="008E1DD8" w:rsidRDefault="008E1DD8">
      <w:pPr>
        <w:pStyle w:val="Standard"/>
        <w:rPr>
          <w:lang w:val="es-MX"/>
        </w:rPr>
      </w:pPr>
    </w:p>
    <w:p w14:paraId="043F338F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t>¿Cuál elijo? Google Drive</w:t>
      </w:r>
    </w:p>
    <w:p w14:paraId="07A99B17" w14:textId="77777777" w:rsidR="008E1DD8" w:rsidRDefault="008E1DD8">
      <w:pPr>
        <w:pStyle w:val="Standard"/>
        <w:rPr>
          <w:lang w:val="es-MX"/>
        </w:rPr>
      </w:pPr>
    </w:p>
    <w:p w14:paraId="10AF864B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t>¿Por qué? Tiene mucho más almacenamiento que los otros, además, su interfaz es fácil de usar y crear documentos, diapositivas, formularios, etc. Es muy fácil. </w:t>
      </w:r>
    </w:p>
    <w:p w14:paraId="38BFA2EB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t>Lo único negativo que veo es que cuando se acaban los 15 GB, ya no te deja hacer nada, pero mientras se tenga un control de los archivos y no se malgaste el almacenamiento, es una excelente forma de guardar archivos de forma fácil y rápida.</w:t>
      </w:r>
    </w:p>
    <w:p w14:paraId="2AD9E9A3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br/>
      </w:r>
      <w:r>
        <w:rPr>
          <w:lang w:val="es-MX"/>
        </w:rPr>
        <w:br/>
      </w:r>
    </w:p>
    <w:p w14:paraId="04E4EB02" w14:textId="77777777" w:rsidR="008E1DD8" w:rsidRPr="00321765" w:rsidRDefault="00000000">
      <w:pPr>
        <w:pStyle w:val="Standard"/>
        <w:rPr>
          <w:lang w:val="es-MX"/>
        </w:rPr>
      </w:pPr>
      <w:r>
        <w:rPr>
          <w:b/>
          <w:bCs/>
          <w:lang w:val="es-MX"/>
        </w:rPr>
        <w:t xml:space="preserve">Formulario de Google: </w:t>
      </w:r>
      <w:r>
        <w:rPr>
          <w:lang w:val="es-MX"/>
        </w:rPr>
        <w:t>El formulario fue hecho por mi fila, en la encuesta puse la pregunta: “¿Te gusta la programación?” en la cual 2 de 3 pusieron que sí, y 1 puso que 50/50.</w:t>
      </w:r>
    </w:p>
    <w:p w14:paraId="5D186891" w14:textId="77777777" w:rsidR="008E1DD8" w:rsidRDefault="00000000">
      <w:pPr>
        <w:pStyle w:val="Standard"/>
      </w:pPr>
      <w:r>
        <w:rPr>
          <w:lang w:val="es-MX"/>
        </w:rPr>
        <w:br/>
      </w:r>
      <w:r>
        <w:rPr>
          <w:noProof/>
        </w:rPr>
        <w:drawing>
          <wp:inline distT="0" distB="0" distL="0" distR="0" wp14:anchorId="48489BDB" wp14:editId="248FFDFF">
            <wp:extent cx="7046540" cy="3963384"/>
            <wp:effectExtent l="0" t="0" r="1960" b="0"/>
            <wp:docPr id="1483691611" name="Picture 1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46540" cy="39633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C706F66" w14:textId="77777777" w:rsidR="008E1DD8" w:rsidRDefault="008E1DD8">
      <w:pPr>
        <w:pStyle w:val="Standard"/>
        <w:rPr>
          <w:lang w:val="es-MX"/>
        </w:rPr>
      </w:pPr>
    </w:p>
    <w:p w14:paraId="506E6509" w14:textId="77777777" w:rsidR="008E1DD8" w:rsidRPr="00321765" w:rsidRDefault="00000000">
      <w:pPr>
        <w:pStyle w:val="Standard"/>
        <w:numPr>
          <w:ilvl w:val="0"/>
          <w:numId w:val="7"/>
        </w:numPr>
        <w:rPr>
          <w:lang w:val="es-MX"/>
        </w:rPr>
      </w:pPr>
      <w:r>
        <w:rPr>
          <w:b/>
          <w:bCs/>
          <w:lang w:val="es-MX"/>
        </w:rPr>
        <w:lastRenderedPageBreak/>
        <w:t>Primera búsqueda.</w:t>
      </w:r>
      <w:r>
        <w:rPr>
          <w:lang w:val="es-MX"/>
        </w:rPr>
        <w:t xml:space="preserve"> En esta se utilizó el </w:t>
      </w:r>
      <w:proofErr w:type="spellStart"/>
      <w:r>
        <w:rPr>
          <w:lang w:val="es-MX"/>
        </w:rPr>
        <w:t>or</w:t>
      </w:r>
      <w:proofErr w:type="spellEnd"/>
      <w:r>
        <w:rPr>
          <w:lang w:val="es-MX"/>
        </w:rPr>
        <w:t xml:space="preserve"> y - para así lograr filtrar las imágenes: </w:t>
      </w:r>
      <w:r>
        <w:rPr>
          <w:noProof/>
          <w:lang w:val="es-MX"/>
        </w:rPr>
        <w:drawing>
          <wp:inline distT="0" distB="0" distL="0" distR="0" wp14:anchorId="430FE685" wp14:editId="540B4FB6">
            <wp:extent cx="6623685" cy="3761100"/>
            <wp:effectExtent l="0" t="0" r="5715" b="0"/>
            <wp:docPr id="828188345" name="Picture 20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611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626E0F6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br/>
      </w:r>
    </w:p>
    <w:p w14:paraId="0C911D47" w14:textId="77777777" w:rsidR="008E1DD8" w:rsidRPr="00321765" w:rsidRDefault="00000000">
      <w:pPr>
        <w:pStyle w:val="Standard"/>
        <w:numPr>
          <w:ilvl w:val="0"/>
          <w:numId w:val="8"/>
        </w:numPr>
        <w:rPr>
          <w:lang w:val="es-MX"/>
        </w:rPr>
      </w:pPr>
      <w:r>
        <w:rPr>
          <w:b/>
          <w:bCs/>
          <w:lang w:val="es-MX"/>
        </w:rPr>
        <w:t xml:space="preserve">Segunda búsqueda. </w:t>
      </w:r>
      <w:r>
        <w:rPr>
          <w:lang w:val="es-MX"/>
        </w:rPr>
        <w:t xml:space="preserve">Se utilizaron las “” para así solo encontrar páginas que contengan esas mismas palabras: </w:t>
      </w:r>
      <w:r>
        <w:rPr>
          <w:b/>
          <w:bCs/>
          <w:lang w:val="es-MX"/>
        </w:rPr>
        <w:t> </w:t>
      </w:r>
      <w:r>
        <w:rPr>
          <w:noProof/>
          <w:lang w:val="es-MX"/>
        </w:rPr>
        <w:drawing>
          <wp:inline distT="0" distB="0" distL="0" distR="0" wp14:anchorId="50FDD953" wp14:editId="358727AF">
            <wp:extent cx="6623685" cy="3725549"/>
            <wp:effectExtent l="0" t="0" r="5715" b="8251"/>
            <wp:docPr id="1433085081" name="Picture 19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61CF374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br/>
      </w:r>
    </w:p>
    <w:p w14:paraId="0FB467A2" w14:textId="77777777" w:rsidR="008E1DD8" w:rsidRPr="00321765" w:rsidRDefault="00000000">
      <w:pPr>
        <w:pStyle w:val="Standard"/>
        <w:numPr>
          <w:ilvl w:val="0"/>
          <w:numId w:val="9"/>
        </w:numPr>
        <w:rPr>
          <w:lang w:val="es-MX"/>
        </w:rPr>
      </w:pPr>
      <w:r>
        <w:rPr>
          <w:b/>
          <w:bCs/>
          <w:lang w:val="es-MX"/>
        </w:rPr>
        <w:t xml:space="preserve">Tercera búsqueda. </w:t>
      </w:r>
      <w:r>
        <w:rPr>
          <w:lang w:val="es-MX"/>
        </w:rPr>
        <w:t>Se utilizó el + para que se encuentren páginas con la palabra que se puso:</w:t>
      </w:r>
      <w:r>
        <w:rPr>
          <w:noProof/>
          <w:lang w:val="es-MX"/>
        </w:rPr>
        <w:lastRenderedPageBreak/>
        <w:drawing>
          <wp:inline distT="0" distB="0" distL="0" distR="0" wp14:anchorId="1D0A38F2" wp14:editId="2C37639F">
            <wp:extent cx="6623685" cy="3730623"/>
            <wp:effectExtent l="0" t="0" r="5715" b="3177"/>
            <wp:docPr id="505742076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306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6F87810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br/>
      </w:r>
    </w:p>
    <w:p w14:paraId="5522B8DB" w14:textId="77777777" w:rsidR="008E1DD8" w:rsidRPr="00321765" w:rsidRDefault="00000000">
      <w:pPr>
        <w:pStyle w:val="Standard"/>
        <w:numPr>
          <w:ilvl w:val="0"/>
          <w:numId w:val="10"/>
        </w:numPr>
        <w:rPr>
          <w:lang w:val="es-MX"/>
        </w:rPr>
      </w:pPr>
      <w:r>
        <w:rPr>
          <w:b/>
          <w:bCs/>
          <w:lang w:val="es-MX"/>
        </w:rPr>
        <w:t>Cuarta búsqueda.</w:t>
      </w:r>
      <w:r>
        <w:rPr>
          <w:lang w:val="es-MX"/>
        </w:rPr>
        <w:t xml:space="preserve"> Se puso define para poder saber el significado de la palabra que pongas:</w:t>
      </w:r>
      <w:r>
        <w:rPr>
          <w:noProof/>
          <w:lang w:val="es-MX"/>
        </w:rPr>
        <w:drawing>
          <wp:inline distT="0" distB="0" distL="0" distR="0" wp14:anchorId="63F59E15" wp14:editId="60BE64DE">
            <wp:extent cx="6621783" cy="3726180"/>
            <wp:effectExtent l="0" t="0" r="7617" b="7620"/>
            <wp:docPr id="96041722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1783" cy="37261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01A887E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br/>
      </w:r>
    </w:p>
    <w:p w14:paraId="04F328F0" w14:textId="77777777" w:rsidR="008E1DD8" w:rsidRPr="00321765" w:rsidRDefault="00000000">
      <w:pPr>
        <w:pStyle w:val="Standard"/>
        <w:numPr>
          <w:ilvl w:val="0"/>
          <w:numId w:val="11"/>
        </w:numPr>
        <w:rPr>
          <w:lang w:val="es-MX"/>
        </w:rPr>
      </w:pPr>
      <w:r>
        <w:rPr>
          <w:b/>
          <w:bCs/>
          <w:lang w:val="es-MX"/>
        </w:rPr>
        <w:t xml:space="preserve">Quinta búsqueda. </w:t>
      </w:r>
      <w:r>
        <w:rPr>
          <w:lang w:val="es-MX"/>
        </w:rPr>
        <w:t>Se puso site, ~ y</w:t>
      </w:r>
      <w:proofErr w:type="gramStart"/>
      <w:r>
        <w:rPr>
          <w:lang w:val="es-MX"/>
        </w:rPr>
        <w:t xml:space="preserve"> ..</w:t>
      </w:r>
      <w:proofErr w:type="gramEnd"/>
      <w:r>
        <w:rPr>
          <w:lang w:val="es-MX"/>
        </w:rPr>
        <w:t xml:space="preserve"> para buscar un sitio con la palabra determinada y con un intervalo de números (generalmente representan los años):</w:t>
      </w:r>
      <w:r>
        <w:rPr>
          <w:noProof/>
          <w:lang w:val="es-MX"/>
        </w:rPr>
        <w:lastRenderedPageBreak/>
        <w:drawing>
          <wp:inline distT="0" distB="0" distL="0" distR="0" wp14:anchorId="03307F4E" wp14:editId="769080F7">
            <wp:extent cx="6623685" cy="3730623"/>
            <wp:effectExtent l="0" t="0" r="5715" b="3177"/>
            <wp:docPr id="736006933" name="Picture 16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306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F762685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br/>
      </w:r>
    </w:p>
    <w:p w14:paraId="72B0CA61" w14:textId="77777777" w:rsidR="008E1DD8" w:rsidRPr="00321765" w:rsidRDefault="00000000">
      <w:pPr>
        <w:pStyle w:val="Standard"/>
        <w:numPr>
          <w:ilvl w:val="0"/>
          <w:numId w:val="12"/>
        </w:numPr>
        <w:rPr>
          <w:lang w:val="es-MX"/>
        </w:rPr>
      </w:pPr>
      <w:r>
        <w:rPr>
          <w:b/>
          <w:bCs/>
          <w:lang w:val="es-MX"/>
        </w:rPr>
        <w:t xml:space="preserve">Sexta búsqueda. </w:t>
      </w:r>
      <w:r>
        <w:rPr>
          <w:lang w:val="es-MX"/>
        </w:rPr>
        <w:t xml:space="preserve">Se puso </w:t>
      </w:r>
      <w:proofErr w:type="spellStart"/>
      <w:r>
        <w:rPr>
          <w:lang w:val="es-MX"/>
        </w:rPr>
        <w:t>intitle</w:t>
      </w:r>
      <w:proofErr w:type="spellEnd"/>
      <w:r>
        <w:rPr>
          <w:lang w:val="es-MX"/>
        </w:rPr>
        <w:t xml:space="preserve">, </w:t>
      </w:r>
      <w:proofErr w:type="spellStart"/>
      <w:r>
        <w:rPr>
          <w:lang w:val="es-MX"/>
        </w:rPr>
        <w:t>intext</w:t>
      </w:r>
      <w:proofErr w:type="spellEnd"/>
      <w:r>
        <w:rPr>
          <w:lang w:val="es-MX"/>
        </w:rPr>
        <w:t xml:space="preserve"> y </w:t>
      </w:r>
      <w:proofErr w:type="spellStart"/>
      <w:r>
        <w:rPr>
          <w:lang w:val="es-MX"/>
        </w:rPr>
        <w:t>filetype</w:t>
      </w:r>
      <w:proofErr w:type="spellEnd"/>
      <w:r>
        <w:rPr>
          <w:lang w:val="es-MX"/>
        </w:rPr>
        <w:t xml:space="preserve"> para así encontrar páginas que tengan la palabra </w:t>
      </w:r>
      <w:proofErr w:type="gramStart"/>
      <w:r>
        <w:rPr>
          <w:lang w:val="es-MX"/>
        </w:rPr>
        <w:t>que</w:t>
      </w:r>
      <w:proofErr w:type="gramEnd"/>
      <w:r>
        <w:rPr>
          <w:lang w:val="es-MX"/>
        </w:rPr>
        <w:t xml:space="preserve"> pongas como título, para restringir resultados donde se encuentre el término que pusiste y para buscar el tipo de documento que se puso:</w:t>
      </w:r>
      <w:r>
        <w:rPr>
          <w:noProof/>
          <w:lang w:val="es-MX"/>
        </w:rPr>
        <w:drawing>
          <wp:inline distT="0" distB="0" distL="0" distR="0" wp14:anchorId="20B07554" wp14:editId="2C91C9CB">
            <wp:extent cx="6623685" cy="3733796"/>
            <wp:effectExtent l="0" t="0" r="5715" b="4"/>
            <wp:docPr id="2016339645" name="Picture 15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337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350D411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br/>
      </w:r>
    </w:p>
    <w:p w14:paraId="4EE44826" w14:textId="77777777" w:rsidR="008E1DD8" w:rsidRPr="00321765" w:rsidRDefault="00000000">
      <w:pPr>
        <w:pStyle w:val="Standard"/>
        <w:numPr>
          <w:ilvl w:val="0"/>
          <w:numId w:val="13"/>
        </w:numPr>
        <w:rPr>
          <w:lang w:val="es-MX"/>
        </w:rPr>
      </w:pPr>
      <w:r>
        <w:rPr>
          <w:b/>
          <w:bCs/>
          <w:lang w:val="es-MX"/>
        </w:rPr>
        <w:t>Séptima búsqueda (Tarea):</w:t>
      </w:r>
      <w:r>
        <w:rPr>
          <w:lang w:val="es-MX"/>
        </w:rPr>
        <w:t xml:space="preserve"> Se puede utilizar Google para graficar en 3d, el siguiente ejemplo es paraboloide en 3d:</w:t>
      </w:r>
      <w:r>
        <w:rPr>
          <w:noProof/>
          <w:lang w:val="es-MX"/>
        </w:rPr>
        <w:lastRenderedPageBreak/>
        <w:drawing>
          <wp:inline distT="0" distB="0" distL="0" distR="0" wp14:anchorId="6FF74603" wp14:editId="7C45D60D">
            <wp:extent cx="6623685" cy="3730623"/>
            <wp:effectExtent l="0" t="0" r="5715" b="3177"/>
            <wp:docPr id="620322621" name="Picture 14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306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6B0A796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br/>
      </w:r>
    </w:p>
    <w:p w14:paraId="6219DE70" w14:textId="77777777" w:rsidR="008E1DD8" w:rsidRPr="00321765" w:rsidRDefault="00000000">
      <w:pPr>
        <w:pStyle w:val="Standard"/>
        <w:numPr>
          <w:ilvl w:val="0"/>
          <w:numId w:val="14"/>
        </w:numPr>
        <w:rPr>
          <w:lang w:val="es-MX"/>
        </w:rPr>
      </w:pPr>
      <w:r>
        <w:rPr>
          <w:b/>
          <w:bCs/>
          <w:lang w:val="es-MX"/>
        </w:rPr>
        <w:t xml:space="preserve">Octava búsqueda. </w:t>
      </w:r>
      <w:r>
        <w:rPr>
          <w:lang w:val="es-MX"/>
        </w:rPr>
        <w:t>Aquí se utilizó el buscador para buscar equivalencias de medidas:</w:t>
      </w:r>
      <w:r>
        <w:rPr>
          <w:noProof/>
          <w:lang w:val="es-MX"/>
        </w:rPr>
        <w:drawing>
          <wp:inline distT="0" distB="0" distL="0" distR="0" wp14:anchorId="1E319F65" wp14:editId="70BCA41B">
            <wp:extent cx="6623685" cy="3730623"/>
            <wp:effectExtent l="0" t="0" r="5715" b="3177"/>
            <wp:docPr id="482939053" name="Picture 13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306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5774A54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br/>
      </w:r>
    </w:p>
    <w:p w14:paraId="1C6B319D" w14:textId="77777777" w:rsidR="008E1DD8" w:rsidRPr="00321765" w:rsidRDefault="00000000">
      <w:pPr>
        <w:pStyle w:val="Standard"/>
        <w:numPr>
          <w:ilvl w:val="0"/>
          <w:numId w:val="15"/>
        </w:numPr>
        <w:rPr>
          <w:lang w:val="es-MX"/>
        </w:rPr>
      </w:pPr>
      <w:r>
        <w:rPr>
          <w:b/>
          <w:bCs/>
          <w:lang w:val="es-MX"/>
        </w:rPr>
        <w:t xml:space="preserve">Novena búsqueda. </w:t>
      </w:r>
      <w:r>
        <w:rPr>
          <w:lang w:val="es-MX"/>
        </w:rPr>
        <w:t xml:space="preserve">En Google Académico se puso </w:t>
      </w:r>
      <w:proofErr w:type="spellStart"/>
      <w:r>
        <w:rPr>
          <w:lang w:val="es-MX"/>
        </w:rPr>
        <w:t>author</w:t>
      </w:r>
      <w:proofErr w:type="spellEnd"/>
      <w:r>
        <w:rPr>
          <w:lang w:val="es-MX"/>
        </w:rPr>
        <w:t xml:space="preserve"> para buscar un autor en específico:  </w:t>
      </w:r>
      <w:r>
        <w:rPr>
          <w:noProof/>
          <w:lang w:val="es-MX"/>
        </w:rPr>
        <w:lastRenderedPageBreak/>
        <w:drawing>
          <wp:inline distT="0" distB="0" distL="0" distR="0" wp14:anchorId="0FF0856A" wp14:editId="193AF2AD">
            <wp:extent cx="6623685" cy="3730623"/>
            <wp:effectExtent l="0" t="0" r="5715" b="3177"/>
            <wp:docPr id="2040504167" name="Picture 12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306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75B173F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br/>
      </w:r>
    </w:p>
    <w:p w14:paraId="5C97A31A" w14:textId="77777777" w:rsidR="008E1DD8" w:rsidRPr="00321765" w:rsidRDefault="00000000">
      <w:pPr>
        <w:pStyle w:val="Standard"/>
        <w:numPr>
          <w:ilvl w:val="0"/>
          <w:numId w:val="16"/>
        </w:numPr>
        <w:rPr>
          <w:lang w:val="es-MX"/>
        </w:rPr>
      </w:pPr>
      <w:r>
        <w:rPr>
          <w:b/>
          <w:bCs/>
          <w:lang w:val="es-MX"/>
        </w:rPr>
        <w:t xml:space="preserve">Décima captura (Tarea). </w:t>
      </w:r>
      <w:r>
        <w:rPr>
          <w:lang w:val="es-MX"/>
        </w:rPr>
        <w:t>Se puso una imagen de algún animal en el buscador</w:t>
      </w:r>
      <w:r>
        <w:rPr>
          <w:b/>
          <w:bCs/>
          <w:lang w:val="es-MX"/>
        </w:rPr>
        <w:t>:</w:t>
      </w:r>
      <w:r>
        <w:rPr>
          <w:noProof/>
          <w:lang w:val="es-MX"/>
        </w:rPr>
        <w:drawing>
          <wp:inline distT="0" distB="0" distL="0" distR="0" wp14:anchorId="057C8F0C" wp14:editId="16887BAE">
            <wp:extent cx="6179816" cy="3474720"/>
            <wp:effectExtent l="0" t="0" r="0" b="0"/>
            <wp:docPr id="1651802429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9816" cy="34747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05906C5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t>¿A qué se debe? Muy probablemente Google tiene un algoritmo que detecta imágenes similares a las que pongas o incluso puede llegar a encontrar si esa imagen ya se ha publicado antes en el internet.</w:t>
      </w:r>
    </w:p>
    <w:p w14:paraId="326583BE" w14:textId="77777777" w:rsidR="008E1DD8" w:rsidRDefault="008E1DD8">
      <w:pPr>
        <w:pStyle w:val="Standard"/>
        <w:rPr>
          <w:lang w:val="es-MX"/>
        </w:rPr>
      </w:pPr>
    </w:p>
    <w:p w14:paraId="7B7BD122" w14:textId="77777777" w:rsidR="008E1DD8" w:rsidRDefault="00000000">
      <w:pPr>
        <w:pStyle w:val="Standard"/>
        <w:rPr>
          <w:b/>
          <w:bCs/>
          <w:lang w:val="es-MX"/>
        </w:rPr>
      </w:pPr>
      <w:r>
        <w:rPr>
          <w:b/>
          <w:bCs/>
          <w:lang w:val="es-MX"/>
        </w:rPr>
        <w:t xml:space="preserve">Conceptos: </w:t>
      </w:r>
    </w:p>
    <w:p w14:paraId="5812FFA2" w14:textId="77777777" w:rsidR="008E1DD8" w:rsidRPr="00321765" w:rsidRDefault="00000000">
      <w:pPr>
        <w:pStyle w:val="Standard"/>
        <w:numPr>
          <w:ilvl w:val="0"/>
          <w:numId w:val="17"/>
        </w:numPr>
        <w:rPr>
          <w:lang w:val="es-MX"/>
        </w:rPr>
      </w:pPr>
      <w:r>
        <w:rPr>
          <w:b/>
          <w:bCs/>
          <w:lang w:val="es-MX"/>
        </w:rPr>
        <w:t xml:space="preserve">Controlador de versiones locales: </w:t>
      </w:r>
      <w:r>
        <w:rPr>
          <w:lang w:val="es-MX"/>
        </w:rPr>
        <w:t>Es un sistema que documenta las modificaciones hechas en un archivo o conjunto de archivos a lo largo del tiempo, permitiéndote recuperar versiones específicas en el futuro.</w:t>
      </w:r>
    </w:p>
    <w:p w14:paraId="6BE5D479" w14:textId="77777777" w:rsidR="008E1DD8" w:rsidRDefault="008E1DD8">
      <w:pPr>
        <w:pStyle w:val="Standard"/>
        <w:ind w:left="720"/>
        <w:rPr>
          <w:lang w:val="es-MX"/>
        </w:rPr>
      </w:pPr>
    </w:p>
    <w:p w14:paraId="6B151200" w14:textId="77777777" w:rsidR="008E1DD8" w:rsidRPr="00321765" w:rsidRDefault="00000000">
      <w:pPr>
        <w:pStyle w:val="Standard"/>
        <w:numPr>
          <w:ilvl w:val="0"/>
          <w:numId w:val="17"/>
        </w:numPr>
        <w:rPr>
          <w:lang w:val="es-MX"/>
        </w:rPr>
      </w:pPr>
      <w:r>
        <w:rPr>
          <w:b/>
          <w:bCs/>
          <w:lang w:val="es-MX"/>
        </w:rPr>
        <w:t xml:space="preserve">Centralizado: </w:t>
      </w:r>
      <w:r>
        <w:rPr>
          <w:lang w:val="es-MX"/>
        </w:rPr>
        <w:t xml:space="preserve">Es un sistema de control de versiones (VCS por sus siglas en ingles) que guarda todos los archivos versionados en un servidor centralizado, desde el cual los clientes descargan los </w:t>
      </w:r>
      <w:r>
        <w:rPr>
          <w:lang w:val="es-MX"/>
        </w:rPr>
        <w:lastRenderedPageBreak/>
        <w:t>archivos.</w:t>
      </w:r>
    </w:p>
    <w:p w14:paraId="22608782" w14:textId="77777777" w:rsidR="008E1DD8" w:rsidRDefault="008E1DD8">
      <w:pPr>
        <w:pStyle w:val="ListParagraph"/>
      </w:pPr>
    </w:p>
    <w:p w14:paraId="6C3B434A" w14:textId="77777777" w:rsidR="008E1DD8" w:rsidRDefault="008E1DD8">
      <w:pPr>
        <w:pStyle w:val="Standard"/>
        <w:rPr>
          <w:lang w:val="es-MX"/>
        </w:rPr>
      </w:pPr>
    </w:p>
    <w:p w14:paraId="38916F82" w14:textId="77777777" w:rsidR="008E1DD8" w:rsidRPr="00321765" w:rsidRDefault="00000000">
      <w:pPr>
        <w:pStyle w:val="Standard"/>
        <w:numPr>
          <w:ilvl w:val="0"/>
          <w:numId w:val="17"/>
        </w:numPr>
        <w:rPr>
          <w:lang w:val="es-MX"/>
        </w:rPr>
      </w:pPr>
      <w:r>
        <w:rPr>
          <w:b/>
          <w:bCs/>
          <w:lang w:val="es-MX"/>
        </w:rPr>
        <w:t xml:space="preserve">Distribuido: </w:t>
      </w:r>
      <w:r>
        <w:rPr>
          <w:lang w:val="es-MX"/>
        </w:rPr>
        <w:t>Es un sistema de control de versiones (VCS) que permite a cada miembro del equipo tener una copia completa del proyecto en su máquina local.</w:t>
      </w:r>
    </w:p>
    <w:p w14:paraId="3E6FB15B" w14:textId="77777777" w:rsidR="008E1DD8" w:rsidRDefault="008E1DD8">
      <w:pPr>
        <w:pStyle w:val="Standard"/>
        <w:rPr>
          <w:lang w:val="es-MX"/>
        </w:rPr>
      </w:pPr>
    </w:p>
    <w:p w14:paraId="5DF3D5CF" w14:textId="77777777" w:rsidR="008E1DD8" w:rsidRPr="00321765" w:rsidRDefault="00000000">
      <w:pPr>
        <w:pStyle w:val="Standard"/>
        <w:rPr>
          <w:lang w:val="es-MX"/>
        </w:rPr>
      </w:pPr>
      <w:r>
        <w:rPr>
          <w:b/>
          <w:bCs/>
          <w:lang w:val="es-MX"/>
        </w:rPr>
        <w:t xml:space="preserve">Conclusiones: </w:t>
      </w:r>
      <w:r>
        <w:rPr>
          <w:lang w:val="es-MX"/>
        </w:rPr>
        <w:t>En conclusión, esta práctica nos va a servir en un futuro para las siguientes actividades, sobre todo el almacenamiento en la nube que nos va a servir para guardar archivos o documentos que hagamos en la clase y poder trabajarlos en casa. </w:t>
      </w:r>
    </w:p>
    <w:p w14:paraId="6E5E59A9" w14:textId="77777777" w:rsidR="008E1DD8" w:rsidRDefault="008E1DD8">
      <w:pPr>
        <w:pStyle w:val="Standard"/>
        <w:rPr>
          <w:lang w:val="es-MX"/>
        </w:rPr>
      </w:pPr>
    </w:p>
    <w:p w14:paraId="34A2A514" w14:textId="77777777" w:rsidR="008E1DD8" w:rsidRDefault="00000000">
      <w:pPr>
        <w:pStyle w:val="Standard"/>
        <w:rPr>
          <w:lang w:val="es-MX"/>
        </w:rPr>
      </w:pPr>
      <w:r>
        <w:rPr>
          <w:lang w:val="es-MX"/>
        </w:rPr>
        <w:t>En resumen, todo esto es muy útil y nos puede llegar a servir en las futuras actividades.   </w:t>
      </w:r>
    </w:p>
    <w:p w14:paraId="5EA3AD55" w14:textId="77777777" w:rsidR="008E1DD8" w:rsidRDefault="008E1DD8">
      <w:pPr>
        <w:pStyle w:val="Standard"/>
        <w:rPr>
          <w:lang w:val="es-MX"/>
        </w:rPr>
      </w:pPr>
    </w:p>
    <w:p w14:paraId="483D7124" w14:textId="77777777" w:rsidR="008E1DD8" w:rsidRDefault="00000000">
      <w:pPr>
        <w:pStyle w:val="Standard"/>
      </w:pPr>
      <w:r>
        <w:rPr>
          <w:b/>
          <w:bCs/>
          <w:lang w:val="es-MX"/>
        </w:rPr>
        <w:t>Bibliografía:</w:t>
      </w:r>
    </w:p>
    <w:p w14:paraId="782A550E" w14:textId="77777777" w:rsidR="008E1DD8" w:rsidRDefault="00000000">
      <w:pPr>
        <w:pStyle w:val="Standard"/>
        <w:numPr>
          <w:ilvl w:val="0"/>
          <w:numId w:val="18"/>
        </w:numPr>
      </w:pPr>
      <w:proofErr w:type="spellStart"/>
      <w:r>
        <w:rPr>
          <w:lang w:val="es-MX"/>
        </w:rPr>
        <w:t>OpenAI</w:t>
      </w:r>
      <w:proofErr w:type="spellEnd"/>
      <w:r>
        <w:rPr>
          <w:lang w:val="es-MX"/>
        </w:rPr>
        <w:t xml:space="preserve">. (2024). </w:t>
      </w:r>
      <w:proofErr w:type="spellStart"/>
      <w:r>
        <w:rPr>
          <w:lang w:val="es-MX"/>
        </w:rPr>
        <w:t>ChatGPT</w:t>
      </w:r>
      <w:proofErr w:type="spellEnd"/>
      <w:r>
        <w:rPr>
          <w:lang w:val="es-MX"/>
        </w:rPr>
        <w:t xml:space="preserve"> (versión GPT-4) [Modelo de lenguaje AI]. </w:t>
      </w:r>
      <w:hyperlink r:id="rId19" w:history="1">
        <w:r>
          <w:rPr>
            <w:rStyle w:val="Hyperlink"/>
            <w:lang w:val="es-MX"/>
          </w:rPr>
          <w:t>https://chat.openai.com/</w:t>
        </w:r>
      </w:hyperlink>
    </w:p>
    <w:p w14:paraId="0B0DF845" w14:textId="77777777" w:rsidR="008E1DD8" w:rsidRDefault="00000000">
      <w:pPr>
        <w:pStyle w:val="Standard"/>
        <w:numPr>
          <w:ilvl w:val="0"/>
          <w:numId w:val="18"/>
        </w:numPr>
      </w:pPr>
      <w:r>
        <w:rPr>
          <w:lang w:val="es-MX"/>
        </w:rPr>
        <w:t xml:space="preserve">Laboratorios Salas A y B. (2015), “Laboratorio de Computación Salas A y B”. </w:t>
      </w:r>
      <w:hyperlink r:id="rId20" w:history="1">
        <w:r>
          <w:rPr>
            <w:rStyle w:val="Hyperlink"/>
            <w:lang w:val="es-MX"/>
          </w:rPr>
          <w:t>http://lcp02.fi-b.unam.mx/</w:t>
        </w:r>
      </w:hyperlink>
      <w:r>
        <w:rPr>
          <w:lang w:val="es-MX"/>
        </w:rPr>
        <w:t xml:space="preserve"> </w:t>
      </w:r>
    </w:p>
    <w:p w14:paraId="31FA1E0C" w14:textId="77777777" w:rsidR="008E1DD8" w:rsidRDefault="00000000">
      <w:pPr>
        <w:pStyle w:val="Standard"/>
        <w:numPr>
          <w:ilvl w:val="0"/>
          <w:numId w:val="18"/>
        </w:numPr>
      </w:pPr>
      <w:r>
        <w:rPr>
          <w:lang w:val="es-MX"/>
        </w:rPr>
        <w:t>AWS. (</w:t>
      </w:r>
      <w:proofErr w:type="spellStart"/>
      <w:r>
        <w:rPr>
          <w:lang w:val="es-MX"/>
        </w:rPr>
        <w:t>s.f</w:t>
      </w:r>
      <w:proofErr w:type="spellEnd"/>
      <w:r>
        <w:rPr>
          <w:lang w:val="es-MX"/>
        </w:rPr>
        <w:t xml:space="preserve">), “¿Qué es el almacenamiento en la nube?”. </w:t>
      </w:r>
      <w:hyperlink r:id="rId21" w:history="1">
        <w:r>
          <w:rPr>
            <w:rStyle w:val="Hyperlink"/>
            <w:lang w:val="es-MX"/>
          </w:rPr>
          <w:t>https://aws.amazon.com/es/what-is/cloud-storage/</w:t>
        </w:r>
      </w:hyperlink>
      <w:r>
        <w:rPr>
          <w:lang w:val="es-MX"/>
        </w:rPr>
        <w:t xml:space="preserve"> </w:t>
      </w:r>
    </w:p>
    <w:p w14:paraId="635F87ED" w14:textId="77777777" w:rsidR="008E1DD8" w:rsidRPr="00321765" w:rsidRDefault="00000000">
      <w:pPr>
        <w:pStyle w:val="Standard"/>
        <w:numPr>
          <w:ilvl w:val="0"/>
          <w:numId w:val="18"/>
        </w:numPr>
        <w:rPr>
          <w:lang w:val="es-MX"/>
        </w:rPr>
      </w:pPr>
      <w:r>
        <w:rPr>
          <w:lang w:val="es-MX"/>
        </w:rPr>
        <w:t>Git. (</w:t>
      </w:r>
      <w:proofErr w:type="spellStart"/>
      <w:r>
        <w:rPr>
          <w:lang w:val="es-MX"/>
        </w:rPr>
        <w:t>s.f</w:t>
      </w:r>
      <w:proofErr w:type="spellEnd"/>
      <w:r>
        <w:rPr>
          <w:lang w:val="es-MX"/>
        </w:rPr>
        <w:t xml:space="preserve">), “1.1 Inicio - Sobre el Control de Versiones - Acerca del Control de Versiones”, </w:t>
      </w:r>
      <w:hyperlink r:id="rId22" w:history="1">
        <w:r>
          <w:rPr>
            <w:rStyle w:val="Hyperlink"/>
            <w:lang w:val="es-MX"/>
          </w:rPr>
          <w:t>https://git-scm.com/book/es/v2/Inicio---</w:t>
        </w:r>
        <w:proofErr w:type="spellStart"/>
        <w:r>
          <w:rPr>
            <w:rStyle w:val="Hyperlink"/>
            <w:lang w:val="es-MX"/>
          </w:rPr>
          <w:t>Sobre-el-Control-de-Versiones-Acerca-del-Control-de-Versiones</w:t>
        </w:r>
        <w:proofErr w:type="spellEnd"/>
      </w:hyperlink>
      <w:r>
        <w:rPr>
          <w:lang w:val="es-MX"/>
        </w:rPr>
        <w:t xml:space="preserve"> </w:t>
      </w:r>
    </w:p>
    <w:p w14:paraId="62EE7992" w14:textId="77777777" w:rsidR="008E1DD8" w:rsidRPr="00321765" w:rsidRDefault="00000000">
      <w:pPr>
        <w:pStyle w:val="Standard"/>
        <w:numPr>
          <w:ilvl w:val="0"/>
          <w:numId w:val="18"/>
        </w:numPr>
        <w:rPr>
          <w:lang w:val="es-MX"/>
        </w:rPr>
      </w:pPr>
      <w:r>
        <w:rPr>
          <w:lang w:val="es-MX"/>
        </w:rPr>
        <w:t xml:space="preserve">Google. (20/08/2024), “Visión general creada por IA” </w:t>
      </w:r>
      <w:hyperlink r:id="rId23" w:history="1">
        <w:r>
          <w:rPr>
            <w:rStyle w:val="Hyperlink"/>
            <w:lang w:val="es-MX"/>
          </w:rPr>
          <w:t>https://www.google.com/search?q=controlador+de+versiones+locales+distribuido&amp;sca_esv=3aa485054db5215c&amp;sca_upv=1&amp;rlz=1C1CHZN_esMX966MX966&amp;sxsrf=ADLYWILLBRu_fASwlnF92IXvLYVBPeOZHA%3A1724135806642&amp;ei=fjnEZu31JpKgur8Pr8uKiAc&amp;ved=0ahUKEwjtrLKy-oKIAxUSkO4BHa-lAnEQ4dUDCA8&amp;uact=5&amp;oq=controlador+de+versiones+locales+distribuido&amp;gs_lp=Egxnd3Mtd2l6LXNlcnAiLGNvbnRyb2xhZG9yIGRlIHZlcnNpb25lcyBsb2NhbGVzIGRpc3RyaWJ1aWRvMggQABiABBiiBDIIEAAYgAQYogQyCBAAGIAEGKIEMggQABiABBiiBEjQC1CEBFiSBXABeAGQAQCYAYABoAH0AaoBAzAuMrgBA8gBAPgBAZgCA6AChwLCAgoQABiwAxjWBBhHmAMAiAYBkAYIkgcDMS4yoAe2Bw&amp;sclient=gws-wiz-serp</w:t>
        </w:r>
      </w:hyperlink>
      <w:r>
        <w:rPr>
          <w:lang w:val="es-MX"/>
        </w:rPr>
        <w:t xml:space="preserve"> </w:t>
      </w:r>
    </w:p>
    <w:p w14:paraId="71BAB425" w14:textId="77777777" w:rsidR="008E1DD8" w:rsidRDefault="008E1DD8">
      <w:pPr>
        <w:pStyle w:val="Standard"/>
        <w:rPr>
          <w:lang w:val="es-MX"/>
        </w:rPr>
      </w:pPr>
    </w:p>
    <w:p w14:paraId="229DF50A" w14:textId="77777777" w:rsidR="008E1DD8" w:rsidRDefault="008E1DD8">
      <w:pPr>
        <w:pStyle w:val="Standard"/>
        <w:rPr>
          <w:lang w:val="es-MX"/>
        </w:rPr>
      </w:pPr>
    </w:p>
    <w:p w14:paraId="20CE5561" w14:textId="77777777" w:rsidR="008E1DD8" w:rsidRPr="00321765" w:rsidRDefault="00000000">
      <w:pPr>
        <w:pStyle w:val="Standard"/>
        <w:rPr>
          <w:lang w:val="es-MX"/>
        </w:rPr>
      </w:pPr>
      <w:r>
        <w:rPr>
          <w:b/>
          <w:bCs/>
          <w:lang w:val="es-MX"/>
        </w:rPr>
        <w:t>Liga de GITHUB: </w:t>
      </w:r>
    </w:p>
    <w:p w14:paraId="26AE2E6D" w14:textId="77777777" w:rsidR="008E1DD8" w:rsidRPr="00321765" w:rsidRDefault="00000000">
      <w:pPr>
        <w:pStyle w:val="Standard"/>
        <w:rPr>
          <w:lang w:val="es-MX"/>
        </w:rPr>
      </w:pPr>
      <w:hyperlink r:id="rId24" w:history="1">
        <w:r w:rsidRPr="00321765">
          <w:rPr>
            <w:rStyle w:val="Hyperlink"/>
            <w:lang w:val="es-MX"/>
          </w:rPr>
          <w:t>https://github.com/rene-chavez/practica1_fdp.git</w:t>
        </w:r>
      </w:hyperlink>
      <w:r w:rsidRPr="00321765">
        <w:rPr>
          <w:lang w:val="es-MX"/>
        </w:rPr>
        <w:t xml:space="preserve"> </w:t>
      </w:r>
    </w:p>
    <w:sectPr w:rsidR="008E1DD8" w:rsidRPr="00321765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BBDAA29" w14:textId="77777777" w:rsidR="00247D45" w:rsidRDefault="00247D45">
      <w:r>
        <w:separator/>
      </w:r>
    </w:p>
  </w:endnote>
  <w:endnote w:type="continuationSeparator" w:id="0">
    <w:p w14:paraId="54B19AAE" w14:textId="77777777" w:rsidR="00247D45" w:rsidRDefault="00247D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22FF4C" w14:textId="77777777" w:rsidR="00247D45" w:rsidRDefault="00247D45">
      <w:r>
        <w:rPr>
          <w:color w:val="000000"/>
        </w:rPr>
        <w:separator/>
      </w:r>
    </w:p>
  </w:footnote>
  <w:footnote w:type="continuationSeparator" w:id="0">
    <w:p w14:paraId="388A1D8F" w14:textId="77777777" w:rsidR="00247D45" w:rsidRDefault="00247D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CA7AEC"/>
    <w:multiLevelType w:val="multilevel"/>
    <w:tmpl w:val="FB6A9B38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" w15:restartNumberingAfterBreak="0">
    <w:nsid w:val="0E480671"/>
    <w:multiLevelType w:val="multilevel"/>
    <w:tmpl w:val="A00EA4CC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2" w15:restartNumberingAfterBreak="0">
    <w:nsid w:val="0E8A02CC"/>
    <w:multiLevelType w:val="multilevel"/>
    <w:tmpl w:val="0D502944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3" w15:restartNumberingAfterBreak="0">
    <w:nsid w:val="14687F67"/>
    <w:multiLevelType w:val="multilevel"/>
    <w:tmpl w:val="EBC6CBFC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4" w15:restartNumberingAfterBreak="0">
    <w:nsid w:val="14832AF5"/>
    <w:multiLevelType w:val="multilevel"/>
    <w:tmpl w:val="74A8F51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5" w15:restartNumberingAfterBreak="0">
    <w:nsid w:val="1DAA327A"/>
    <w:multiLevelType w:val="multilevel"/>
    <w:tmpl w:val="41DC1718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6" w15:restartNumberingAfterBreak="0">
    <w:nsid w:val="203D0794"/>
    <w:multiLevelType w:val="multilevel"/>
    <w:tmpl w:val="F3D6E24E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7" w15:restartNumberingAfterBreak="0">
    <w:nsid w:val="290144AF"/>
    <w:multiLevelType w:val="multilevel"/>
    <w:tmpl w:val="3AEA9776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8" w15:restartNumberingAfterBreak="0">
    <w:nsid w:val="2ED43C3E"/>
    <w:multiLevelType w:val="multilevel"/>
    <w:tmpl w:val="AC62B342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9" w15:restartNumberingAfterBreak="0">
    <w:nsid w:val="4A6F4EC6"/>
    <w:multiLevelType w:val="multilevel"/>
    <w:tmpl w:val="A6E41372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0" w15:restartNumberingAfterBreak="0">
    <w:nsid w:val="4E6E233B"/>
    <w:multiLevelType w:val="multilevel"/>
    <w:tmpl w:val="734C9FA8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1" w15:restartNumberingAfterBreak="0">
    <w:nsid w:val="4F75095A"/>
    <w:multiLevelType w:val="multilevel"/>
    <w:tmpl w:val="BFDAC114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2" w15:restartNumberingAfterBreak="0">
    <w:nsid w:val="54E35CEE"/>
    <w:multiLevelType w:val="multilevel"/>
    <w:tmpl w:val="ABFED216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3" w15:restartNumberingAfterBreak="0">
    <w:nsid w:val="56EB3840"/>
    <w:multiLevelType w:val="multilevel"/>
    <w:tmpl w:val="71BCBD9A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4" w15:restartNumberingAfterBreak="0">
    <w:nsid w:val="5C75333F"/>
    <w:multiLevelType w:val="multilevel"/>
    <w:tmpl w:val="6B4A6FA8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5" w15:restartNumberingAfterBreak="0">
    <w:nsid w:val="6BAC0551"/>
    <w:multiLevelType w:val="multilevel"/>
    <w:tmpl w:val="50B4992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 w15:restartNumberingAfterBreak="0">
    <w:nsid w:val="7C341F56"/>
    <w:multiLevelType w:val="multilevel"/>
    <w:tmpl w:val="D04CAC06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abstractNum w:abstractNumId="17" w15:restartNumberingAfterBreak="0">
    <w:nsid w:val="7CC14791"/>
    <w:multiLevelType w:val="multilevel"/>
    <w:tmpl w:val="80641008"/>
    <w:lvl w:ilvl="0">
      <w:numFmt w:val="bullet"/>
      <w:lvlText w:val=""/>
      <w:lvlJc w:val="left"/>
      <w:pPr>
        <w:ind w:left="720" w:hanging="360"/>
      </w:pPr>
      <w:rPr>
        <w:rFonts w:ascii="Symbol" w:hAnsi="Symbol"/>
        <w:sz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  <w:sz w:val="20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  <w:sz w:val="20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/>
        <w:sz w:val="20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/>
        <w:sz w:val="20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  <w:sz w:val="20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/>
        <w:sz w:val="20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/>
        <w:sz w:val="20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  <w:sz w:val="20"/>
      </w:rPr>
    </w:lvl>
  </w:abstractNum>
  <w:num w:numId="1" w16cid:durableId="1375542248">
    <w:abstractNumId w:val="1"/>
  </w:num>
  <w:num w:numId="2" w16cid:durableId="616178774">
    <w:abstractNumId w:val="9"/>
  </w:num>
  <w:num w:numId="3" w16cid:durableId="728923862">
    <w:abstractNumId w:val="6"/>
  </w:num>
  <w:num w:numId="4" w16cid:durableId="973756874">
    <w:abstractNumId w:val="5"/>
  </w:num>
  <w:num w:numId="5" w16cid:durableId="945697364">
    <w:abstractNumId w:val="13"/>
  </w:num>
  <w:num w:numId="6" w16cid:durableId="636253492">
    <w:abstractNumId w:val="0"/>
  </w:num>
  <w:num w:numId="7" w16cid:durableId="1341086278">
    <w:abstractNumId w:val="4"/>
  </w:num>
  <w:num w:numId="8" w16cid:durableId="889416536">
    <w:abstractNumId w:val="17"/>
  </w:num>
  <w:num w:numId="9" w16cid:durableId="1222867759">
    <w:abstractNumId w:val="10"/>
  </w:num>
  <w:num w:numId="10" w16cid:durableId="2118744364">
    <w:abstractNumId w:val="3"/>
  </w:num>
  <w:num w:numId="11" w16cid:durableId="1637296129">
    <w:abstractNumId w:val="11"/>
  </w:num>
  <w:num w:numId="12" w16cid:durableId="1847744204">
    <w:abstractNumId w:val="14"/>
  </w:num>
  <w:num w:numId="13" w16cid:durableId="413475056">
    <w:abstractNumId w:val="7"/>
  </w:num>
  <w:num w:numId="14" w16cid:durableId="607810041">
    <w:abstractNumId w:val="12"/>
  </w:num>
  <w:num w:numId="15" w16cid:durableId="1032417084">
    <w:abstractNumId w:val="8"/>
  </w:num>
  <w:num w:numId="16" w16cid:durableId="1062633456">
    <w:abstractNumId w:val="2"/>
  </w:num>
  <w:num w:numId="17" w16cid:durableId="1881017520">
    <w:abstractNumId w:val="15"/>
  </w:num>
  <w:num w:numId="18" w16cid:durableId="173172674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8E1DD8"/>
    <w:rsid w:val="00247D45"/>
    <w:rsid w:val="00321765"/>
    <w:rsid w:val="00534432"/>
    <w:rsid w:val="005673E3"/>
    <w:rsid w:val="008E1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4E1B2"/>
  <w15:docId w15:val="{04D436E6-2D5B-4505-9ECB-8800D346F9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val="es-MX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Aptos Display" w:eastAsia="Times New Roman" w:hAnsi="Aptos Display" w:cs="Mangal"/>
      <w:color w:val="0F4761"/>
      <w:sz w:val="32"/>
      <w:szCs w:val="29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/>
      <w:outlineLvl w:val="1"/>
    </w:pPr>
    <w:rPr>
      <w:rFonts w:ascii="Aptos Display" w:eastAsia="Times New Roman" w:hAnsi="Aptos Display" w:cs="Mangal"/>
      <w:color w:val="0F4761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tulo1">
    <w:name w:val="Título 1"/>
    <w:basedOn w:val="Heading"/>
    <w:next w:val="Textbody"/>
    <w:pPr>
      <w:outlineLvl w:val="0"/>
    </w:pPr>
    <w:rPr>
      <w:b/>
      <w:bCs/>
    </w:rPr>
  </w:style>
  <w:style w:type="paragraph" w:customStyle="1" w:styleId="Ttulo2">
    <w:name w:val="Título 2"/>
    <w:basedOn w:val="Heading"/>
    <w:next w:val="Textbody"/>
    <w:pPr>
      <w:spacing w:before="200"/>
      <w:outlineLvl w:val="1"/>
    </w:pPr>
    <w:rPr>
      <w:b/>
      <w:bCs/>
    </w:rPr>
  </w:style>
  <w:style w:type="paragraph" w:customStyle="1" w:styleId="Ttulo3">
    <w:name w:val="Título 3"/>
    <w:basedOn w:val="Heading"/>
    <w:next w:val="Textbody"/>
    <w:pPr>
      <w:spacing w:before="140"/>
      <w:outlineLvl w:val="2"/>
    </w:pPr>
    <w:rPr>
      <w:b/>
      <w:bCs/>
    </w:rPr>
  </w:style>
  <w:style w:type="character" w:customStyle="1" w:styleId="Fuentedeprrafopredeter">
    <w:name w:val="Fuente de párrafo predeter."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customStyle="1" w:styleId="Lista">
    <w:name w:val="Lista"/>
    <w:basedOn w:val="Textbody"/>
  </w:style>
  <w:style w:type="paragraph" w:customStyle="1" w:styleId="Descripcin">
    <w:name w:val="Descripció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tulo">
    <w:name w:val="Título"/>
    <w:basedOn w:val="Heading"/>
    <w:next w:val="Textbody"/>
    <w:pPr>
      <w:jc w:val="center"/>
    </w:pPr>
    <w:rPr>
      <w:b/>
      <w:bCs/>
      <w:sz w:val="56"/>
      <w:szCs w:val="56"/>
    </w:rPr>
  </w:style>
  <w:style w:type="paragraph" w:customStyle="1" w:styleId="Subttulo">
    <w:name w:val="Subtítulo"/>
    <w:basedOn w:val="Heading"/>
    <w:next w:val="Textbody"/>
    <w:pPr>
      <w:spacing w:before="60"/>
      <w:jc w:val="center"/>
    </w:pPr>
    <w:rPr>
      <w:sz w:val="36"/>
      <w:szCs w:val="36"/>
    </w:rPr>
  </w:style>
  <w:style w:type="character" w:styleId="Hyperlink">
    <w:name w:val="Hyperlink"/>
    <w:basedOn w:val="DefaultParagraphFont"/>
    <w:rPr>
      <w:color w:val="467886"/>
      <w:u w:val="single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rPr>
      <w:rFonts w:ascii="Aptos Display" w:eastAsia="Times New Roman" w:hAnsi="Aptos Display" w:cs="Mangal"/>
      <w:color w:val="0F4761"/>
      <w:sz w:val="26"/>
      <w:szCs w:val="23"/>
      <w:lang w:val="es-MX"/>
    </w:rPr>
  </w:style>
  <w:style w:type="character" w:customStyle="1" w:styleId="Heading1Char">
    <w:name w:val="Heading 1 Char"/>
    <w:basedOn w:val="DefaultParagraphFont"/>
    <w:rPr>
      <w:rFonts w:ascii="Aptos Display" w:eastAsia="Times New Roman" w:hAnsi="Aptos Display" w:cs="Mangal"/>
      <w:color w:val="0F4761"/>
      <w:sz w:val="32"/>
      <w:szCs w:val="29"/>
      <w:lang w:val="es-MX"/>
    </w:rPr>
  </w:style>
  <w:style w:type="paragraph" w:styleId="ListParagraph">
    <w:name w:val="List Paragraph"/>
    <w:basedOn w:val="Normal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aws.amazon.com/es/what-is/cloud-storage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lcp02.fi-b.unam.mx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github.com/rene-chavez/practica1_fdp.git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google.com/search?q=controlador+de+versiones+locales+distribuido&amp;sca_esv=3aa485054db5215c&amp;sca_upv=1&amp;rlz=1C1CHZN_esMX966MX966&amp;sxsrf=ADLYWILLBRu_fASwlnF92IXvLYVBPeOZHA%3A1724135806642&amp;ei=fjnEZu31JpKgur8Pr8uKiAc&amp;ved=0ahUKEwjtrLKy-oKIAxUSkO4BHa-lAnEQ4dUDCA8&amp;uact=5&amp;oq=controlador+de+versiones+locales+distribuido&amp;gs_lp=Egxnd3Mtd2l6LXNlcnAiLGNvbnRyb2xhZG9yIGRlIHZlcnNpb25lcyBsb2NhbGVzIGRpc3RyaWJ1aWRvMggQABiABBiiBDIIEAAYgAQYogQyCBAAGIAEGKIEMggQABiABBiiBEjQC1CEBFiSBXABeAGQAQCYAYABoAH0AaoBAzAuMrgBA8gBAPgBAZgCA6AChwLCAgoQABiwAxjWBBhHmAMAiAYBkAYIkgcDMS4yoAe2Bw&amp;sclient=gws-wiz-serp" TargetMode="External"/><Relationship Id="rId10" Type="http://schemas.openxmlformats.org/officeDocument/2006/relationships/image" Target="media/image4.jpeg"/><Relationship Id="rId19" Type="http://schemas.openxmlformats.org/officeDocument/2006/relationships/hyperlink" Target="https://chat.openai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it-scm.com/book/es/v2/Inicio---Sobre-el-Control-de-Versiones-Acerca-del-Control-de-Versiones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1301</Words>
  <Characters>7420</Characters>
  <Application>Microsoft Office Word</Application>
  <DocSecurity>0</DocSecurity>
  <Lines>61</Lines>
  <Paragraphs>17</Paragraphs>
  <ScaleCrop>false</ScaleCrop>
  <Company/>
  <LinksUpToDate>false</LinksUpToDate>
  <CharactersWithSpaces>8704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RENE DEMIAN CHAVEZ GUTIERREZ</cp:lastModifiedBy>
  <cp:revision>2</cp:revision>
  <dcterms:created xsi:type="dcterms:W3CDTF">2024-08-20T06:51:00Z</dcterms:created>
  <dcterms:modified xsi:type="dcterms:W3CDTF">2024-08-20T06:51:00Z</dcterms:modified>
</cp:coreProperties>
</file>